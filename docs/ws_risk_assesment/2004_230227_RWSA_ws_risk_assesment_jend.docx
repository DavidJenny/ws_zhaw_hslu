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B8D57" w14:textId="1457F2E8" w:rsidR="00A8358C" w:rsidRDefault="00A8358C" w:rsidP="00A8358C">
      <w:pPr>
        <w:spacing w:line="240" w:lineRule="auto"/>
        <w:ind w:right="0"/>
        <w:rPr>
          <w:bCs/>
          <w:i/>
          <w:sz w:val="20"/>
        </w:rPr>
      </w:pPr>
    </w:p>
    <w:p w14:paraId="650AA71A" w14:textId="64B989AD" w:rsidR="00A8358C" w:rsidRDefault="00A8358C" w:rsidP="00A8358C">
      <w:pPr>
        <w:spacing w:line="240" w:lineRule="auto"/>
        <w:ind w:right="0"/>
        <w:rPr>
          <w:bCs/>
          <w:i/>
          <w:sz w:val="20"/>
        </w:rPr>
      </w:pPr>
    </w:p>
    <w:p w14:paraId="3CE3AE01" w14:textId="77777777" w:rsidR="00A8358C" w:rsidRPr="005A3180" w:rsidRDefault="00A8358C" w:rsidP="00A8358C">
      <w:pPr>
        <w:spacing w:line="240" w:lineRule="auto"/>
        <w:ind w:right="0"/>
        <w:rPr>
          <w:bCs/>
          <w:i/>
          <w:sz w:val="20"/>
        </w:rPr>
      </w:pPr>
    </w:p>
    <w:p w14:paraId="47D4DD79" w14:textId="4360D4A5" w:rsidR="005A3180" w:rsidRPr="00292560" w:rsidRDefault="005D5ED5">
      <w:pPr>
        <w:spacing w:line="240" w:lineRule="auto"/>
        <w:ind w:right="0"/>
        <w:rPr>
          <w:b/>
          <w:bCs/>
          <w:sz w:val="36"/>
          <w:szCs w:val="36"/>
          <w:lang w:val="en-US"/>
        </w:rPr>
      </w:pPr>
      <w:r w:rsidRPr="00292560">
        <w:rPr>
          <w:b/>
          <w:bCs/>
          <w:sz w:val="36"/>
          <w:szCs w:val="36"/>
          <w:lang w:val="en-US"/>
        </w:rPr>
        <w:t xml:space="preserve">Robotic Fabrication for Architectural Design </w:t>
      </w:r>
    </w:p>
    <w:p w14:paraId="1A143372" w14:textId="0E83A42A" w:rsidR="005A3180" w:rsidRDefault="005D5ED5">
      <w:pPr>
        <w:spacing w:line="240" w:lineRule="auto"/>
        <w:ind w:right="0"/>
        <w:rPr>
          <w:bCs/>
          <w:i/>
          <w:sz w:val="20"/>
          <w:lang w:val="en-US"/>
        </w:rPr>
      </w:pPr>
      <w:r w:rsidRPr="005D5ED5">
        <w:rPr>
          <w:bCs/>
          <w:i/>
          <w:sz w:val="20"/>
          <w:lang w:val="en-US"/>
        </w:rPr>
        <w:t>W</w:t>
      </w:r>
      <w:r>
        <w:rPr>
          <w:bCs/>
          <w:i/>
          <w:sz w:val="20"/>
          <w:lang w:val="en-US"/>
        </w:rPr>
        <w:t xml:space="preserve">orkshop </w:t>
      </w:r>
      <w:r w:rsidRPr="005D5ED5">
        <w:rPr>
          <w:bCs/>
          <w:i/>
          <w:sz w:val="20"/>
          <w:lang w:val="en-US"/>
        </w:rPr>
        <w:t>Bachelor Digital Construction</w:t>
      </w:r>
    </w:p>
    <w:p w14:paraId="0D43AA8C" w14:textId="77777777" w:rsidR="009F2003" w:rsidRDefault="009F2003">
      <w:pPr>
        <w:spacing w:line="240" w:lineRule="auto"/>
        <w:ind w:right="0"/>
        <w:rPr>
          <w:bCs/>
          <w:i/>
          <w:sz w:val="20"/>
          <w:lang w:val="en-US"/>
        </w:rPr>
      </w:pPr>
    </w:p>
    <w:p w14:paraId="29E38F64" w14:textId="77777777" w:rsidR="009F2003" w:rsidRDefault="009F2003">
      <w:pPr>
        <w:spacing w:line="240" w:lineRule="auto"/>
        <w:ind w:right="0"/>
        <w:rPr>
          <w:bCs/>
          <w:i/>
          <w:sz w:val="20"/>
          <w:lang w:val="en-US"/>
        </w:rPr>
      </w:pPr>
    </w:p>
    <w:p w14:paraId="296C1CBA" w14:textId="77777777" w:rsidR="009F2003" w:rsidRDefault="009F2003">
      <w:pPr>
        <w:spacing w:line="240" w:lineRule="auto"/>
        <w:ind w:right="0"/>
        <w:rPr>
          <w:bCs/>
          <w:i/>
          <w:sz w:val="20"/>
          <w:lang w:val="en-US"/>
        </w:rPr>
      </w:pPr>
    </w:p>
    <w:p w14:paraId="3EB24167" w14:textId="77777777" w:rsidR="009F2003" w:rsidRDefault="009F2003">
      <w:pPr>
        <w:spacing w:line="240" w:lineRule="auto"/>
        <w:ind w:right="0"/>
        <w:rPr>
          <w:bCs/>
          <w:i/>
          <w:sz w:val="20"/>
          <w:lang w:val="en-US"/>
        </w:rPr>
      </w:pPr>
    </w:p>
    <w:p w14:paraId="67946716" w14:textId="6869AF67" w:rsidR="006A20EC" w:rsidRPr="008B7428" w:rsidRDefault="00796421">
      <w:pPr>
        <w:spacing w:line="240" w:lineRule="auto"/>
        <w:ind w:right="0"/>
        <w:rPr>
          <w:b/>
          <w:bCs/>
          <w:i/>
          <w:sz w:val="20"/>
          <w:lang w:val="en-US"/>
        </w:rPr>
      </w:pPr>
      <w:r>
        <w:rPr>
          <w:b/>
          <w:bCs/>
          <w:i/>
          <w:sz w:val="20"/>
          <w:lang w:val="en-US"/>
        </w:rPr>
        <w:t>Risk Assesment</w:t>
      </w:r>
    </w:p>
    <w:p w14:paraId="45E5BF47" w14:textId="77777777" w:rsidR="000F05FD" w:rsidRDefault="000F05FD">
      <w:pPr>
        <w:spacing w:line="240" w:lineRule="auto"/>
        <w:ind w:right="0"/>
        <w:rPr>
          <w:b/>
          <w:bCs/>
          <w:i/>
          <w:sz w:val="20"/>
          <w:lang w:val="en-US"/>
        </w:rPr>
      </w:pPr>
    </w:p>
    <w:p w14:paraId="0A374311" w14:textId="3AF2E43E" w:rsidR="00855CC5" w:rsidRDefault="00855CC5">
      <w:pPr>
        <w:spacing w:line="240" w:lineRule="auto"/>
        <w:ind w:right="0"/>
        <w:rPr>
          <w:bCs/>
          <w:i/>
          <w:sz w:val="20"/>
          <w:lang w:val="en-US"/>
        </w:rPr>
      </w:pPr>
      <w:r>
        <w:rPr>
          <w:bCs/>
          <w:i/>
          <w:sz w:val="20"/>
          <w:lang w:val="en-US"/>
        </w:rPr>
        <w:t>Project Nr.:</w:t>
      </w:r>
      <w:r>
        <w:rPr>
          <w:bCs/>
          <w:i/>
          <w:sz w:val="20"/>
          <w:lang w:val="en-US"/>
        </w:rPr>
        <w:tab/>
      </w:r>
      <w:r>
        <w:rPr>
          <w:bCs/>
          <w:i/>
          <w:sz w:val="20"/>
          <w:lang w:val="en-US"/>
        </w:rPr>
        <w:tab/>
        <w:t>2004</w:t>
      </w:r>
    </w:p>
    <w:p w14:paraId="5846E1D8" w14:textId="102318F2" w:rsidR="00855CC5" w:rsidRDefault="00855CC5">
      <w:pPr>
        <w:spacing w:line="240" w:lineRule="auto"/>
        <w:ind w:right="0"/>
        <w:rPr>
          <w:bCs/>
          <w:i/>
          <w:sz w:val="20"/>
          <w:lang w:val="en-US"/>
        </w:rPr>
      </w:pPr>
      <w:r>
        <w:rPr>
          <w:bCs/>
          <w:i/>
          <w:sz w:val="20"/>
          <w:lang w:val="en-US"/>
        </w:rPr>
        <w:t>Project Name:</w:t>
      </w:r>
      <w:r>
        <w:rPr>
          <w:bCs/>
          <w:i/>
          <w:sz w:val="20"/>
          <w:lang w:val="en-US"/>
        </w:rPr>
        <w:tab/>
      </w:r>
      <w:r>
        <w:rPr>
          <w:bCs/>
          <w:i/>
          <w:sz w:val="20"/>
          <w:lang w:val="en-US"/>
        </w:rPr>
        <w:tab/>
        <w:t>Robotic Wood Shingle Assemblies</w:t>
      </w:r>
    </w:p>
    <w:p w14:paraId="399948A8" w14:textId="4885262E" w:rsidR="00855CC5" w:rsidRDefault="00855CC5">
      <w:pPr>
        <w:spacing w:line="240" w:lineRule="auto"/>
        <w:ind w:right="0"/>
        <w:rPr>
          <w:bCs/>
          <w:i/>
          <w:sz w:val="20"/>
          <w:lang w:val="en-US"/>
        </w:rPr>
      </w:pPr>
      <w:r>
        <w:rPr>
          <w:bCs/>
          <w:i/>
          <w:sz w:val="20"/>
          <w:lang w:val="en-US"/>
        </w:rPr>
        <w:t>Project Lead:</w:t>
      </w:r>
      <w:r>
        <w:rPr>
          <w:bCs/>
          <w:i/>
          <w:sz w:val="20"/>
          <w:lang w:val="en-US"/>
        </w:rPr>
        <w:tab/>
      </w:r>
      <w:r>
        <w:rPr>
          <w:bCs/>
          <w:i/>
          <w:sz w:val="20"/>
          <w:lang w:val="en-US"/>
        </w:rPr>
        <w:tab/>
        <w:t>David Jenny, Konrad Graser</w:t>
      </w:r>
    </w:p>
    <w:p w14:paraId="459932CF" w14:textId="0B4E3821" w:rsidR="005A3180" w:rsidRPr="005A3180" w:rsidRDefault="00855CC5">
      <w:pPr>
        <w:spacing w:line="240" w:lineRule="auto"/>
        <w:ind w:right="0"/>
        <w:rPr>
          <w:b/>
          <w:bCs/>
          <w:sz w:val="20"/>
          <w:lang w:val="en-US"/>
        </w:rPr>
      </w:pPr>
      <w:r>
        <w:rPr>
          <w:bCs/>
          <w:i/>
          <w:sz w:val="20"/>
          <w:lang w:val="en-US"/>
        </w:rPr>
        <w:t>Robotic System:</w:t>
      </w:r>
      <w:r>
        <w:rPr>
          <w:bCs/>
          <w:i/>
          <w:sz w:val="20"/>
          <w:lang w:val="en-US"/>
        </w:rPr>
        <w:tab/>
        <w:t>ABB CRB15000 GoFa</w:t>
      </w:r>
      <w:r w:rsidR="005A3180" w:rsidRPr="005A3180">
        <w:rPr>
          <w:b/>
          <w:bCs/>
          <w:sz w:val="20"/>
          <w:lang w:val="en-US"/>
        </w:rPr>
        <w:br w:type="page"/>
      </w:r>
    </w:p>
    <w:p w14:paraId="055B5A80" w14:textId="4C517EE3" w:rsidR="00064FBA" w:rsidRPr="00064FBA" w:rsidRDefault="002A171C" w:rsidP="00064FBA">
      <w:pPr>
        <w:spacing w:line="240" w:lineRule="auto"/>
        <w:rPr>
          <w:b/>
          <w:bCs/>
          <w:i/>
          <w:sz w:val="20"/>
          <w:lang w:val="en-US"/>
        </w:rPr>
      </w:pPr>
      <w:r>
        <w:rPr>
          <w:b/>
          <w:bCs/>
          <w:i/>
          <w:sz w:val="20"/>
          <w:lang w:val="en-US"/>
        </w:rPr>
        <w:lastRenderedPageBreak/>
        <w:t>Task Description</w:t>
      </w:r>
    </w:p>
    <w:p w14:paraId="71EF14A4" w14:textId="4C789F4C" w:rsidR="00BC742F" w:rsidRDefault="002A171C" w:rsidP="002A171C">
      <w:pPr>
        <w:spacing w:line="240" w:lineRule="auto"/>
        <w:rPr>
          <w:bCs/>
          <w:i/>
          <w:sz w:val="20"/>
          <w:lang w:val="en-US"/>
        </w:rPr>
      </w:pPr>
      <w:r>
        <w:rPr>
          <w:bCs/>
          <w:i/>
          <w:sz w:val="20"/>
          <w:lang w:val="en-US"/>
        </w:rPr>
        <w:t>Text…</w:t>
      </w:r>
    </w:p>
    <w:p w14:paraId="4A840F35" w14:textId="474853F9" w:rsidR="002A171C" w:rsidRDefault="002A171C" w:rsidP="002A171C">
      <w:pPr>
        <w:spacing w:line="240" w:lineRule="auto"/>
        <w:rPr>
          <w:bCs/>
          <w:i/>
          <w:sz w:val="20"/>
          <w:lang w:val="en-US"/>
        </w:rPr>
      </w:pPr>
    </w:p>
    <w:p w14:paraId="1B711DCD" w14:textId="3A0E61DB" w:rsidR="002A171C" w:rsidRPr="00064FBA" w:rsidRDefault="002A171C" w:rsidP="002A171C">
      <w:pPr>
        <w:spacing w:line="240" w:lineRule="auto"/>
        <w:rPr>
          <w:b/>
          <w:bCs/>
          <w:i/>
          <w:sz w:val="20"/>
          <w:lang w:val="en-US"/>
        </w:rPr>
      </w:pPr>
      <w:r>
        <w:rPr>
          <w:b/>
          <w:bCs/>
          <w:i/>
          <w:sz w:val="20"/>
          <w:lang w:val="en-US"/>
        </w:rPr>
        <w:t>Layout</w:t>
      </w:r>
    </w:p>
    <w:p w14:paraId="5D90FE77" w14:textId="1C2D1EF1" w:rsidR="002A171C" w:rsidRDefault="002A171C" w:rsidP="002A171C">
      <w:pPr>
        <w:spacing w:line="240" w:lineRule="auto"/>
        <w:rPr>
          <w:bCs/>
          <w:i/>
          <w:sz w:val="20"/>
          <w:lang w:val="en-US"/>
        </w:rPr>
      </w:pPr>
      <w:r>
        <w:rPr>
          <w:bCs/>
          <w:i/>
          <w:sz w:val="20"/>
          <w:lang w:val="en-US"/>
        </w:rPr>
        <w:t>Text…</w:t>
      </w:r>
    </w:p>
    <w:p w14:paraId="0A08D214" w14:textId="21B4B88E" w:rsidR="002A171C" w:rsidRDefault="002A171C" w:rsidP="002A171C">
      <w:pPr>
        <w:spacing w:line="240" w:lineRule="auto"/>
        <w:rPr>
          <w:bCs/>
          <w:i/>
          <w:sz w:val="20"/>
          <w:lang w:val="en-US"/>
        </w:rPr>
      </w:pPr>
      <w:r>
        <w:rPr>
          <w:bCs/>
          <w:i/>
          <w:sz w:val="20"/>
          <w:lang w:val="en-US"/>
        </w:rPr>
        <w:t>Graphic…</w:t>
      </w:r>
    </w:p>
    <w:p w14:paraId="2D18DD54" w14:textId="2DEFACC5" w:rsidR="002A171C" w:rsidRDefault="002A171C" w:rsidP="002A171C">
      <w:pPr>
        <w:spacing w:line="240" w:lineRule="auto"/>
        <w:rPr>
          <w:bCs/>
          <w:i/>
          <w:sz w:val="20"/>
          <w:lang w:val="en-US"/>
        </w:rPr>
      </w:pPr>
    </w:p>
    <w:p w14:paraId="1694C6B2" w14:textId="1DF9D3D0" w:rsidR="002A171C" w:rsidRPr="002A171C" w:rsidRDefault="002A171C" w:rsidP="002A171C">
      <w:pPr>
        <w:spacing w:line="240" w:lineRule="auto"/>
        <w:rPr>
          <w:b/>
          <w:bCs/>
          <w:i/>
          <w:sz w:val="20"/>
          <w:lang w:val="fr-CH"/>
        </w:rPr>
      </w:pPr>
      <w:r w:rsidRPr="002A171C">
        <w:rPr>
          <w:b/>
          <w:bCs/>
          <w:i/>
          <w:sz w:val="20"/>
          <w:lang w:val="fr-CH"/>
        </w:rPr>
        <w:t>Ex</w:t>
      </w:r>
      <w:r>
        <w:rPr>
          <w:b/>
          <w:bCs/>
          <w:i/>
          <w:sz w:val="20"/>
          <w:lang w:val="fr-CH"/>
        </w:rPr>
        <w:t>isting Dangers</w:t>
      </w:r>
    </w:p>
    <w:p w14:paraId="5DFA7619" w14:textId="73C5430C" w:rsidR="002A171C" w:rsidRDefault="002A171C" w:rsidP="002A171C">
      <w:pPr>
        <w:spacing w:line="240" w:lineRule="auto"/>
        <w:rPr>
          <w:i/>
          <w:sz w:val="20"/>
          <w:lang w:val="fr-CH"/>
        </w:rPr>
      </w:pPr>
      <w:r w:rsidRPr="002A171C">
        <w:rPr>
          <w:i/>
          <w:sz w:val="20"/>
          <w:lang w:val="fr-CH"/>
        </w:rPr>
        <w:t>D</w:t>
      </w:r>
      <w:r w:rsidRPr="002A171C">
        <w:rPr>
          <w:i/>
          <w:sz w:val="20"/>
          <w:lang w:val="fr-CH"/>
        </w:rPr>
        <w:t>1</w:t>
      </w:r>
      <w:r w:rsidRPr="002A171C">
        <w:rPr>
          <w:i/>
          <w:sz w:val="20"/>
          <w:lang w:val="fr-CH"/>
        </w:rPr>
        <w:t xml:space="preserve"> - </w:t>
      </w:r>
      <w:r w:rsidRPr="002A171C">
        <w:rPr>
          <w:i/>
          <w:sz w:val="20"/>
          <w:lang w:val="fr-CH"/>
        </w:rPr>
        <w:t>Text…</w:t>
      </w:r>
    </w:p>
    <w:p w14:paraId="23184B9E" w14:textId="62691D05" w:rsidR="002A171C" w:rsidRPr="002A171C" w:rsidRDefault="002A171C" w:rsidP="002A171C">
      <w:pPr>
        <w:spacing w:line="240" w:lineRule="auto"/>
        <w:rPr>
          <w:i/>
          <w:sz w:val="20"/>
          <w:lang w:val="fr-CH"/>
        </w:rPr>
      </w:pPr>
      <w:r w:rsidRPr="002A171C">
        <w:rPr>
          <w:i/>
          <w:sz w:val="20"/>
          <w:lang w:val="fr-CH"/>
        </w:rPr>
        <w:t>D</w:t>
      </w:r>
      <w:r>
        <w:rPr>
          <w:i/>
          <w:sz w:val="20"/>
          <w:lang w:val="fr-CH"/>
        </w:rPr>
        <w:t>2</w:t>
      </w:r>
      <w:r w:rsidRPr="002A171C">
        <w:rPr>
          <w:i/>
          <w:sz w:val="20"/>
          <w:lang w:val="fr-CH"/>
        </w:rPr>
        <w:t xml:space="preserve"> - Text…</w:t>
      </w:r>
    </w:p>
    <w:p w14:paraId="71AA0896" w14:textId="6A9CD2D7" w:rsidR="002A171C" w:rsidRPr="002A171C" w:rsidRDefault="002A171C" w:rsidP="002A171C">
      <w:pPr>
        <w:spacing w:line="240" w:lineRule="auto"/>
        <w:rPr>
          <w:i/>
          <w:sz w:val="20"/>
          <w:lang w:val="fr-CH"/>
        </w:rPr>
      </w:pPr>
      <w:r>
        <w:rPr>
          <w:i/>
          <w:sz w:val="20"/>
          <w:lang w:val="fr-CH"/>
        </w:rPr>
        <w:t>…</w:t>
      </w:r>
    </w:p>
    <w:p w14:paraId="5EC3BF75" w14:textId="77777777" w:rsidR="002A171C" w:rsidRPr="002A171C" w:rsidRDefault="002A171C" w:rsidP="002A171C">
      <w:pPr>
        <w:spacing w:line="240" w:lineRule="auto"/>
        <w:rPr>
          <w:bCs/>
          <w:i/>
          <w:sz w:val="20"/>
          <w:lang w:val="fr-CH"/>
        </w:rPr>
      </w:pPr>
    </w:p>
    <w:p w14:paraId="107BEBCD" w14:textId="60B7E9E6" w:rsidR="002A171C" w:rsidRPr="002A171C" w:rsidRDefault="002A171C" w:rsidP="002A171C">
      <w:pPr>
        <w:spacing w:line="240" w:lineRule="auto"/>
        <w:rPr>
          <w:b/>
          <w:bCs/>
          <w:i/>
          <w:sz w:val="20"/>
          <w:lang w:val="fr-CH"/>
        </w:rPr>
      </w:pPr>
      <w:r w:rsidRPr="002A171C">
        <w:rPr>
          <w:b/>
          <w:bCs/>
          <w:i/>
          <w:sz w:val="20"/>
          <w:lang w:val="fr-CH"/>
        </w:rPr>
        <w:t>Possible damages</w:t>
      </w:r>
    </w:p>
    <w:p w14:paraId="7D11D270" w14:textId="78FFB687" w:rsidR="002A171C" w:rsidRDefault="002A171C" w:rsidP="002A171C">
      <w:pPr>
        <w:spacing w:line="240" w:lineRule="auto"/>
        <w:rPr>
          <w:bCs/>
          <w:i/>
          <w:sz w:val="20"/>
          <w:lang w:val="en-US"/>
        </w:rPr>
      </w:pPr>
      <w:r>
        <w:rPr>
          <w:bCs/>
          <w:i/>
          <w:sz w:val="20"/>
          <w:lang w:val="en-US"/>
        </w:rPr>
        <w:t>Text…</w:t>
      </w:r>
    </w:p>
    <w:p w14:paraId="050A53DB" w14:textId="783FAC7B" w:rsidR="002A171C" w:rsidRDefault="002A171C" w:rsidP="002A171C">
      <w:pPr>
        <w:spacing w:line="240" w:lineRule="auto"/>
        <w:rPr>
          <w:bCs/>
          <w:i/>
          <w:sz w:val="20"/>
          <w:lang w:val="en-US"/>
        </w:rPr>
      </w:pPr>
    </w:p>
    <w:p w14:paraId="33BDAC7D" w14:textId="4DB3E565" w:rsidR="002A171C" w:rsidRPr="002A171C" w:rsidRDefault="002A171C" w:rsidP="002A171C">
      <w:pPr>
        <w:spacing w:line="240" w:lineRule="auto"/>
        <w:rPr>
          <w:b/>
          <w:bCs/>
          <w:i/>
          <w:sz w:val="20"/>
          <w:lang w:val="en-US"/>
        </w:rPr>
      </w:pPr>
      <w:r w:rsidRPr="002A171C">
        <w:rPr>
          <w:b/>
          <w:bCs/>
          <w:i/>
          <w:sz w:val="20"/>
          <w:lang w:val="en-US"/>
        </w:rPr>
        <w:t>Measures</w:t>
      </w:r>
    </w:p>
    <w:p w14:paraId="7C50C80D" w14:textId="1B88EC58" w:rsidR="00F91DEC" w:rsidRDefault="002A171C" w:rsidP="001810D8">
      <w:pPr>
        <w:spacing w:line="240" w:lineRule="auto"/>
        <w:rPr>
          <w:i/>
          <w:sz w:val="20"/>
          <w:lang w:val="fr-CH"/>
        </w:rPr>
      </w:pPr>
      <w:r w:rsidRPr="002A171C">
        <w:rPr>
          <w:i/>
          <w:sz w:val="20"/>
          <w:lang w:val="fr-CH"/>
        </w:rPr>
        <w:t xml:space="preserve">M1 - </w:t>
      </w:r>
      <w:r w:rsidRPr="002A171C">
        <w:rPr>
          <w:i/>
          <w:sz w:val="20"/>
          <w:lang w:val="fr-CH"/>
        </w:rPr>
        <w:t>T</w:t>
      </w:r>
      <w:r w:rsidRPr="002A171C">
        <w:rPr>
          <w:i/>
          <w:sz w:val="20"/>
          <w:lang w:val="fr-CH"/>
        </w:rPr>
        <w:t>ext…</w:t>
      </w:r>
    </w:p>
    <w:p w14:paraId="16E2E856" w14:textId="55ED9CD3" w:rsidR="002A171C" w:rsidRPr="002A171C" w:rsidRDefault="002A171C" w:rsidP="002A171C">
      <w:pPr>
        <w:spacing w:line="240" w:lineRule="auto"/>
        <w:rPr>
          <w:i/>
          <w:sz w:val="20"/>
          <w:lang w:val="fr-CH"/>
        </w:rPr>
      </w:pPr>
      <w:r w:rsidRPr="002A171C">
        <w:rPr>
          <w:i/>
          <w:sz w:val="20"/>
          <w:lang w:val="fr-CH"/>
        </w:rPr>
        <w:t>M</w:t>
      </w:r>
      <w:r>
        <w:rPr>
          <w:i/>
          <w:sz w:val="20"/>
          <w:lang w:val="fr-CH"/>
        </w:rPr>
        <w:t>2</w:t>
      </w:r>
      <w:r w:rsidRPr="002A171C">
        <w:rPr>
          <w:i/>
          <w:sz w:val="20"/>
          <w:lang w:val="fr-CH"/>
        </w:rPr>
        <w:t xml:space="preserve"> - Text…</w:t>
      </w:r>
    </w:p>
    <w:p w14:paraId="6EDFB300" w14:textId="1910AC26" w:rsidR="002A171C" w:rsidRPr="00332835" w:rsidRDefault="002A171C" w:rsidP="001810D8">
      <w:pPr>
        <w:spacing w:line="240" w:lineRule="auto"/>
        <w:rPr>
          <w:bCs/>
          <w:i/>
          <w:sz w:val="20"/>
          <w:lang w:val="en-US"/>
        </w:rPr>
      </w:pPr>
      <w:r>
        <w:rPr>
          <w:bCs/>
          <w:i/>
          <w:sz w:val="20"/>
          <w:lang w:val="en-US"/>
        </w:rPr>
        <w:t>…</w:t>
      </w:r>
    </w:p>
    <w:sectPr w:rsidR="002A171C" w:rsidRPr="00332835" w:rsidSect="00017200">
      <w:headerReference w:type="default" r:id="rId8"/>
      <w:footerReference w:type="default" r:id="rId9"/>
      <w:headerReference w:type="first" r:id="rId10"/>
      <w:footerReference w:type="first" r:id="rId11"/>
      <w:pgSz w:w="11901" w:h="16840" w:code="9"/>
      <w:pgMar w:top="3402" w:right="851" w:bottom="1531" w:left="1701" w:header="680" w:footer="49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C49D9" w14:textId="77777777" w:rsidR="009B7506" w:rsidRDefault="009B7506">
      <w:r>
        <w:separator/>
      </w:r>
    </w:p>
  </w:endnote>
  <w:endnote w:type="continuationSeparator" w:id="0">
    <w:p w14:paraId="21948FAD" w14:textId="77777777" w:rsidR="009B7506" w:rsidRDefault="009B7506">
      <w:r>
        <w:continuationSeparator/>
      </w:r>
    </w:p>
  </w:endnote>
  <w:endnote w:type="continuationNotice" w:id="1">
    <w:p w14:paraId="727FCD25" w14:textId="77777777" w:rsidR="009B7506" w:rsidRDefault="009B75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ZHW Officina sans bold">
    <w:charset w:val="00"/>
    <w:family w:val="swiss"/>
    <w:pitch w:val="variable"/>
    <w:sig w:usb0="8000002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6" w:type="dxa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655"/>
      <w:gridCol w:w="1701"/>
    </w:tblGrid>
    <w:tr w:rsidR="00017200" w14:paraId="6A2B2821" w14:textId="77777777" w:rsidTr="00017200">
      <w:trPr>
        <w:cantSplit/>
      </w:trPr>
      <w:tc>
        <w:tcPr>
          <w:tcW w:w="7655" w:type="dxa"/>
        </w:tcPr>
        <w:p w14:paraId="7A293108" w14:textId="77777777" w:rsidR="00017200" w:rsidRDefault="00017200" w:rsidP="00017200">
          <w:pPr>
            <w:pStyle w:val="94AbsenderInfoAdressen"/>
          </w:pPr>
        </w:p>
      </w:tc>
      <w:tc>
        <w:tcPr>
          <w:tcW w:w="1701" w:type="dxa"/>
        </w:tcPr>
        <w:p w14:paraId="194AEB22" w14:textId="77777777" w:rsidR="00017200" w:rsidRDefault="00017200" w:rsidP="00017200">
          <w:pPr>
            <w:pStyle w:val="94AbsenderInfoAdressen"/>
            <w:rPr>
              <w:rStyle w:val="Seitenzahl"/>
            </w:rPr>
          </w:pPr>
          <w:r>
            <w:rPr>
              <w:rStyle w:val="Seitenzahl"/>
            </w:rPr>
            <w:t xml:space="preserve">Seite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542C55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  <w:r>
            <w:rPr>
              <w:rStyle w:val="Seitenzahl"/>
            </w:rPr>
            <w:t xml:space="preserve"> von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NUMPAGES </w:instrText>
          </w:r>
          <w:r>
            <w:rPr>
              <w:rStyle w:val="Seitenzahl"/>
            </w:rPr>
            <w:fldChar w:fldCharType="separate"/>
          </w:r>
          <w:r w:rsidR="00542C55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  <w:bookmarkStart w:id="3" w:name="_Toc46899416"/>
          <w:bookmarkStart w:id="4" w:name="_Toc46900549"/>
          <w:bookmarkStart w:id="5" w:name="_Toc46900924"/>
          <w:bookmarkStart w:id="6" w:name="_Toc46901333"/>
          <w:bookmarkStart w:id="7" w:name="_Toc46901328"/>
        </w:p>
      </w:tc>
    </w:tr>
    <w:bookmarkEnd w:id="3"/>
    <w:bookmarkEnd w:id="4"/>
    <w:bookmarkEnd w:id="5"/>
    <w:bookmarkEnd w:id="6"/>
    <w:bookmarkEnd w:id="7"/>
  </w:tbl>
  <w:p w14:paraId="14AF5D59" w14:textId="77777777" w:rsidR="00017200" w:rsidRDefault="00017200" w:rsidP="00057591">
    <w:pPr>
      <w:pStyle w:val="Fuzeile"/>
      <w:spacing w:line="2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FB6CB" w14:textId="77777777" w:rsidR="00017200" w:rsidRDefault="00017200"/>
  <w:tbl>
    <w:tblPr>
      <w:tblW w:w="9357" w:type="dxa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5"/>
      <w:gridCol w:w="284"/>
      <w:gridCol w:w="4253"/>
      <w:gridCol w:w="284"/>
      <w:gridCol w:w="1701"/>
    </w:tblGrid>
    <w:tr w:rsidR="00017200" w14:paraId="636A99E5" w14:textId="77777777" w:rsidTr="00057591">
      <w:trPr>
        <w:cantSplit/>
      </w:trPr>
      <w:tc>
        <w:tcPr>
          <w:tcW w:w="2835" w:type="dxa"/>
        </w:tcPr>
        <w:p w14:paraId="5E944E27" w14:textId="77777777" w:rsidR="00017200" w:rsidRPr="005A3180" w:rsidRDefault="005A3180" w:rsidP="00017200">
          <w:pPr>
            <w:pStyle w:val="94AbsenderInfoAdressen"/>
            <w:rPr>
              <w:lang w:val="en-US"/>
            </w:rPr>
          </w:pPr>
          <w:bookmarkStart w:id="11" w:name="Te_Name"/>
          <w:bookmarkEnd w:id="11"/>
          <w:r w:rsidRPr="005A3180">
            <w:rPr>
              <w:lang w:val="en-US"/>
            </w:rPr>
            <w:t>David Jenny</w:t>
          </w:r>
          <w:r w:rsidR="00017200" w:rsidRPr="005A3180">
            <w:rPr>
              <w:lang w:val="en-US"/>
            </w:rPr>
            <w:t xml:space="preserve"> </w:t>
          </w:r>
          <w:r w:rsidR="00017200" w:rsidRPr="005A3180">
            <w:rPr>
              <w:lang w:val="en-US"/>
            </w:rPr>
            <w:br/>
          </w:r>
          <w:bookmarkStart w:id="12" w:name="Te_NamensZusatz"/>
          <w:bookmarkEnd w:id="12"/>
          <w:r w:rsidRPr="005A3180">
            <w:rPr>
              <w:lang w:val="en-US"/>
            </w:rPr>
            <w:t>Senior Research Associate</w:t>
          </w:r>
        </w:p>
        <w:p w14:paraId="7A872826" w14:textId="77777777" w:rsidR="00017200" w:rsidRPr="005A3180" w:rsidRDefault="005A3180" w:rsidP="00017200">
          <w:pPr>
            <w:pStyle w:val="94AbsenderInfoAdressen"/>
            <w:rPr>
              <w:lang w:val="en-US"/>
            </w:rPr>
          </w:pPr>
          <w:bookmarkStart w:id="13" w:name="TE_Email"/>
          <w:bookmarkEnd w:id="13"/>
          <w:r w:rsidRPr="005A3180">
            <w:rPr>
              <w:lang w:val="en-US"/>
            </w:rPr>
            <w:t>david.jenny@zhaw.ch</w:t>
          </w:r>
          <w:r w:rsidR="00017200" w:rsidRPr="005A3180">
            <w:rPr>
              <w:lang w:val="en-US"/>
            </w:rPr>
            <w:br/>
          </w:r>
          <w:bookmarkStart w:id="14" w:name="Te_DeptURL"/>
          <w:bookmarkEnd w:id="14"/>
        </w:p>
      </w:tc>
      <w:tc>
        <w:tcPr>
          <w:tcW w:w="284" w:type="dxa"/>
        </w:tcPr>
        <w:p w14:paraId="2E1C2EEB" w14:textId="77777777" w:rsidR="00017200" w:rsidRPr="005A3180" w:rsidRDefault="00017200" w:rsidP="00017200">
          <w:pPr>
            <w:rPr>
              <w:lang w:val="en-US"/>
            </w:rPr>
          </w:pPr>
        </w:p>
      </w:tc>
      <w:tc>
        <w:tcPr>
          <w:tcW w:w="4253" w:type="dxa"/>
        </w:tcPr>
        <w:p w14:paraId="0A40C39E" w14:textId="77777777" w:rsidR="005A3180" w:rsidRDefault="005A3180" w:rsidP="00017200">
          <w:pPr>
            <w:pStyle w:val="94AbsenderInfoAdressen"/>
          </w:pPr>
          <w:bookmarkStart w:id="15" w:name="Te_Adresse"/>
          <w:bookmarkEnd w:id="15"/>
          <w:r>
            <w:t>Departement Architektur, Gestaltung und Bauingenieurwesen, Halle 180, Tössfeldstrasse 11</w:t>
          </w:r>
        </w:p>
        <w:p w14:paraId="719D3A7E" w14:textId="77777777" w:rsidR="00017200" w:rsidRDefault="005A3180" w:rsidP="00017200">
          <w:pPr>
            <w:pStyle w:val="94AbsenderInfoAdressen"/>
          </w:pPr>
          <w:r>
            <w:t>CH-8401 Winterthur</w:t>
          </w:r>
        </w:p>
        <w:p w14:paraId="37D9F985" w14:textId="77777777" w:rsidR="00017200" w:rsidRDefault="005A3180" w:rsidP="00017200">
          <w:pPr>
            <w:pStyle w:val="94AbsenderInfoAdressen"/>
          </w:pPr>
          <w:bookmarkStart w:id="16" w:name="Te_Tel"/>
          <w:bookmarkEnd w:id="16"/>
          <w:r>
            <w:t>Tel. +41 78 894 51 39</w:t>
          </w:r>
          <w:r w:rsidR="00017200">
            <w:br/>
          </w:r>
          <w:bookmarkStart w:id="17" w:name="Te_Fax"/>
          <w:bookmarkEnd w:id="17"/>
        </w:p>
        <w:p w14:paraId="404645FF" w14:textId="77777777" w:rsidR="00017200" w:rsidRDefault="00017200" w:rsidP="00017200">
          <w:pPr>
            <w:pStyle w:val="94AbsenderInfoAdressen"/>
          </w:pPr>
          <w:bookmarkStart w:id="18" w:name="TE_FaxpEnd"/>
          <w:bookmarkEnd w:id="18"/>
        </w:p>
      </w:tc>
      <w:tc>
        <w:tcPr>
          <w:tcW w:w="284" w:type="dxa"/>
        </w:tcPr>
        <w:p w14:paraId="62F829F1" w14:textId="77777777" w:rsidR="00017200" w:rsidRDefault="00017200" w:rsidP="00017200"/>
      </w:tc>
      <w:tc>
        <w:tcPr>
          <w:tcW w:w="1701" w:type="dxa"/>
        </w:tcPr>
        <w:p w14:paraId="656DE860" w14:textId="77777777" w:rsidR="00017200" w:rsidRDefault="00017200" w:rsidP="00017200">
          <w:pPr>
            <w:pStyle w:val="94AbsenderInfoAdressen"/>
            <w:rPr>
              <w:rStyle w:val="Seitenzahl"/>
            </w:rPr>
          </w:pPr>
          <w:r>
            <w:rPr>
              <w:rStyle w:val="Seitenzahl"/>
            </w:rPr>
            <w:br/>
          </w:r>
        </w:p>
        <w:p w14:paraId="4478A54F" w14:textId="77777777" w:rsidR="00017200" w:rsidRDefault="00017200" w:rsidP="00330CFD">
          <w:pPr>
            <w:pStyle w:val="94AbsenderInfoAdressen"/>
          </w:pPr>
          <w:r>
            <w:rPr>
              <w:rStyle w:val="Seitenzahl"/>
            </w:rPr>
            <w:br/>
          </w:r>
          <w:r>
            <w:rPr>
              <w:rStyle w:val="Seitenzahl"/>
            </w:rPr>
            <w:br/>
          </w:r>
        </w:p>
      </w:tc>
    </w:tr>
  </w:tbl>
  <w:p w14:paraId="0B9ECA00" w14:textId="77777777" w:rsidR="00017200" w:rsidRDefault="00017200" w:rsidP="00057591">
    <w:pPr>
      <w:pStyle w:val="Fuzeile"/>
      <w:spacing w:line="2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18ED9" w14:textId="77777777" w:rsidR="009B7506" w:rsidRDefault="009B7506">
      <w:r>
        <w:separator/>
      </w:r>
    </w:p>
  </w:footnote>
  <w:footnote w:type="continuationSeparator" w:id="0">
    <w:p w14:paraId="73D151E1" w14:textId="77777777" w:rsidR="009B7506" w:rsidRDefault="009B7506">
      <w:r>
        <w:continuationSeparator/>
      </w:r>
    </w:p>
  </w:footnote>
  <w:footnote w:type="continuationNotice" w:id="1">
    <w:p w14:paraId="51ACC0F8" w14:textId="77777777" w:rsidR="009B7506" w:rsidRDefault="009B750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8E79" w14:textId="77777777" w:rsidR="005A3180" w:rsidRDefault="005A3180" w:rsidP="008E25C5">
    <w:pPr>
      <w:framePr w:w="3402" w:h="1831" w:hRule="exact" w:wrap="around" w:vAnchor="page" w:hAnchor="page" w:x="7939" w:y="993" w:anchorLock="1"/>
      <w:spacing w:line="270" w:lineRule="exact"/>
      <w:rPr>
        <w:b/>
        <w:sz w:val="24"/>
      </w:rPr>
    </w:pPr>
    <w:bookmarkStart w:id="0" w:name="Te_DepNameFollow"/>
    <w:bookmarkEnd w:id="0"/>
    <w:r>
      <w:rPr>
        <w:b/>
        <w:sz w:val="24"/>
      </w:rPr>
      <w:t>Architektur,</w:t>
    </w:r>
  </w:p>
  <w:p w14:paraId="78609218" w14:textId="77777777" w:rsidR="005A3180" w:rsidRDefault="005A3180" w:rsidP="008E25C5">
    <w:pPr>
      <w:framePr w:w="3402" w:h="1831" w:hRule="exact" w:wrap="around" w:vAnchor="page" w:hAnchor="page" w:x="7939" w:y="993" w:anchorLock="1"/>
      <w:spacing w:line="270" w:lineRule="exact"/>
      <w:rPr>
        <w:b/>
        <w:sz w:val="24"/>
      </w:rPr>
    </w:pPr>
    <w:r>
      <w:rPr>
        <w:b/>
        <w:sz w:val="24"/>
      </w:rPr>
      <w:t>Gestaltung und</w:t>
    </w:r>
  </w:p>
  <w:p w14:paraId="2BD19044" w14:textId="77777777" w:rsidR="00017200" w:rsidRDefault="005A3180" w:rsidP="008E25C5">
    <w:pPr>
      <w:framePr w:w="3402" w:h="1831" w:hRule="exact" w:wrap="around" w:vAnchor="page" w:hAnchor="page" w:x="7939" w:y="993" w:anchorLock="1"/>
      <w:spacing w:line="270" w:lineRule="exact"/>
      <w:rPr>
        <w:b/>
        <w:sz w:val="24"/>
      </w:rPr>
    </w:pPr>
    <w:r>
      <w:rPr>
        <w:b/>
        <w:sz w:val="24"/>
      </w:rPr>
      <w:t>Bauingenieurwesen</w:t>
    </w:r>
  </w:p>
  <w:p w14:paraId="219849C3" w14:textId="77777777" w:rsidR="00017200" w:rsidRPr="00B518B6" w:rsidRDefault="00017200" w:rsidP="008E25C5">
    <w:pPr>
      <w:framePr w:w="3402" w:h="1831" w:hRule="exact" w:wrap="around" w:vAnchor="page" w:hAnchor="page" w:x="7939" w:y="993" w:anchorLock="1"/>
      <w:spacing w:line="175" w:lineRule="exact"/>
      <w:rPr>
        <w:b/>
        <w:sz w:val="20"/>
      </w:rPr>
    </w:pPr>
  </w:p>
  <w:p w14:paraId="6A527522" w14:textId="77777777" w:rsidR="005A3180" w:rsidRDefault="005A3180" w:rsidP="008E25C5">
    <w:pPr>
      <w:pStyle w:val="ZHAWHeadAbteilung"/>
      <w:framePr w:w="3402" w:h="1831" w:hRule="exact" w:wrap="around" w:vAnchor="page" w:hAnchor="page" w:x="7939" w:y="993" w:anchorLock="1"/>
      <w:spacing w:line="200" w:lineRule="exact"/>
    </w:pPr>
    <w:bookmarkStart w:id="1" w:name="Te_AbtNameFollow"/>
    <w:bookmarkEnd w:id="1"/>
    <w:r>
      <w:t xml:space="preserve"> </w:t>
    </w:r>
  </w:p>
  <w:p w14:paraId="78649B80" w14:textId="77777777" w:rsidR="00017200" w:rsidRDefault="00017200" w:rsidP="008E25C5">
    <w:pPr>
      <w:pStyle w:val="ZHAWHeadAbteilung"/>
      <w:framePr w:w="3402" w:h="1831" w:hRule="exact" w:wrap="around" w:vAnchor="page" w:hAnchor="page" w:x="7939" w:y="993" w:anchorLock="1"/>
      <w:spacing w:line="200" w:lineRule="exact"/>
    </w:pPr>
  </w:p>
  <w:p w14:paraId="46AE6AE5" w14:textId="77777777" w:rsidR="00017200" w:rsidRPr="00542C55" w:rsidRDefault="00017200" w:rsidP="008E25C5">
    <w:pPr>
      <w:pStyle w:val="ZHAWHeadAbteilung"/>
      <w:framePr w:w="3402" w:h="1831" w:hRule="exact" w:wrap="around" w:vAnchor="page" w:hAnchor="page" w:x="7939" w:y="993" w:anchorLock="1"/>
      <w:spacing w:line="200" w:lineRule="exact"/>
      <w:rPr>
        <w:sz w:val="14"/>
        <w:szCs w:val="14"/>
      </w:rPr>
    </w:pPr>
    <w:bookmarkStart w:id="2" w:name="Te_BylineFollow"/>
    <w:bookmarkEnd w:id="2"/>
  </w:p>
  <w:p w14:paraId="2C47B486" w14:textId="77777777" w:rsidR="00017200" w:rsidRPr="00542C55" w:rsidRDefault="00017200" w:rsidP="008E25C5">
    <w:pPr>
      <w:pStyle w:val="ZHAWHeadAbteilung"/>
      <w:framePr w:w="3402" w:h="1831" w:hRule="exact" w:wrap="around" w:vAnchor="page" w:hAnchor="page" w:x="7939" w:y="993" w:anchorLock="1"/>
      <w:spacing w:line="200" w:lineRule="exact"/>
      <w:rPr>
        <w:sz w:val="14"/>
        <w:szCs w:val="14"/>
      </w:rPr>
    </w:pPr>
  </w:p>
  <w:p w14:paraId="55E550A5" w14:textId="77777777" w:rsidR="00017200" w:rsidRPr="00EE7E7C" w:rsidRDefault="00017200" w:rsidP="001854A9">
    <w:pPr>
      <w:pStyle w:val="Kopfzeile"/>
      <w:spacing w:line="2730" w:lineRule="exact"/>
    </w:pPr>
    <w:r w:rsidRPr="00766E8F">
      <w:rPr>
        <w:noProof/>
        <w:lang w:eastAsia="de-CH"/>
      </w:rPr>
      <w:drawing>
        <wp:anchor distT="0" distB="0" distL="114300" distR="114300" simplePos="0" relativeHeight="251658241" behindDoc="0" locked="1" layoutInCell="1" allowOverlap="1" wp14:anchorId="738AE6B9" wp14:editId="32C2314E">
          <wp:simplePos x="0" y="0"/>
          <wp:positionH relativeFrom="page">
            <wp:posOffset>3744595</wp:posOffset>
          </wp:positionH>
          <wp:positionV relativeFrom="page">
            <wp:posOffset>194310</wp:posOffset>
          </wp:positionV>
          <wp:extent cx="1204108" cy="1187533"/>
          <wp:effectExtent l="0" t="0" r="0" b="0"/>
          <wp:wrapNone/>
          <wp:docPr id="7" name="logo_sw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7135" cy="1183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B6A70" w14:textId="77777777" w:rsidR="005A3180" w:rsidRDefault="005A3180" w:rsidP="008B23B3">
    <w:pPr>
      <w:framePr w:w="3402" w:h="1831" w:hRule="exact" w:wrap="around" w:vAnchor="page" w:hAnchor="page" w:x="7939" w:y="993" w:anchorLock="1"/>
      <w:spacing w:line="270" w:lineRule="exact"/>
      <w:rPr>
        <w:b/>
        <w:sz w:val="24"/>
      </w:rPr>
    </w:pPr>
    <w:bookmarkStart w:id="8" w:name="Te_DepName"/>
    <w:bookmarkEnd w:id="8"/>
    <w:r>
      <w:rPr>
        <w:b/>
        <w:sz w:val="24"/>
      </w:rPr>
      <w:t>Architektur,</w:t>
    </w:r>
  </w:p>
  <w:p w14:paraId="61AF487E" w14:textId="77777777" w:rsidR="005A3180" w:rsidRDefault="005A3180" w:rsidP="008B23B3">
    <w:pPr>
      <w:framePr w:w="3402" w:h="1831" w:hRule="exact" w:wrap="around" w:vAnchor="page" w:hAnchor="page" w:x="7939" w:y="993" w:anchorLock="1"/>
      <w:spacing w:line="270" w:lineRule="exact"/>
      <w:rPr>
        <w:b/>
        <w:sz w:val="24"/>
      </w:rPr>
    </w:pPr>
    <w:r>
      <w:rPr>
        <w:b/>
        <w:sz w:val="24"/>
      </w:rPr>
      <w:t>Gestaltung und</w:t>
    </w:r>
  </w:p>
  <w:p w14:paraId="1C7CE2A4" w14:textId="77777777" w:rsidR="00017200" w:rsidRDefault="005A3180" w:rsidP="008B23B3">
    <w:pPr>
      <w:framePr w:w="3402" w:h="1831" w:hRule="exact" w:wrap="around" w:vAnchor="page" w:hAnchor="page" w:x="7939" w:y="993" w:anchorLock="1"/>
      <w:spacing w:line="270" w:lineRule="exact"/>
      <w:rPr>
        <w:b/>
        <w:sz w:val="24"/>
      </w:rPr>
    </w:pPr>
    <w:r>
      <w:rPr>
        <w:b/>
        <w:sz w:val="24"/>
      </w:rPr>
      <w:t>Bauingenieurwesen</w:t>
    </w:r>
  </w:p>
  <w:p w14:paraId="7E0F7163" w14:textId="77777777" w:rsidR="00017200" w:rsidRPr="00B518B6" w:rsidRDefault="00017200" w:rsidP="00B518B6">
    <w:pPr>
      <w:framePr w:w="3402" w:h="1831" w:hRule="exact" w:wrap="around" w:vAnchor="page" w:hAnchor="page" w:x="7939" w:y="993" w:anchorLock="1"/>
      <w:spacing w:line="175" w:lineRule="exact"/>
      <w:rPr>
        <w:b/>
        <w:sz w:val="20"/>
      </w:rPr>
    </w:pPr>
  </w:p>
  <w:p w14:paraId="317DCB91" w14:textId="77777777" w:rsidR="005A3180" w:rsidRDefault="005A3180" w:rsidP="008B23B3">
    <w:pPr>
      <w:pStyle w:val="ZHAWHeadAbteilung"/>
      <w:framePr w:w="3402" w:h="1831" w:hRule="exact" w:wrap="around" w:vAnchor="page" w:hAnchor="page" w:x="7939" w:y="993" w:anchorLock="1"/>
      <w:spacing w:line="200" w:lineRule="exact"/>
    </w:pPr>
    <w:bookmarkStart w:id="9" w:name="Te_AbtName"/>
    <w:bookmarkEnd w:id="9"/>
    <w:r>
      <w:t xml:space="preserve"> </w:t>
    </w:r>
  </w:p>
  <w:p w14:paraId="41F74308" w14:textId="77777777" w:rsidR="00017200" w:rsidRDefault="00017200" w:rsidP="008B23B3">
    <w:pPr>
      <w:pStyle w:val="ZHAWHeadAbteilung"/>
      <w:framePr w:w="3402" w:h="1831" w:hRule="exact" w:wrap="around" w:vAnchor="page" w:hAnchor="page" w:x="7939" w:y="993" w:anchorLock="1"/>
      <w:spacing w:line="200" w:lineRule="exact"/>
    </w:pPr>
  </w:p>
  <w:p w14:paraId="45D35D14" w14:textId="77777777" w:rsidR="00017200" w:rsidRPr="00542C55" w:rsidRDefault="00017200" w:rsidP="008B23B3">
    <w:pPr>
      <w:pStyle w:val="ZHAWHeadAbteilung"/>
      <w:framePr w:w="3402" w:h="1831" w:hRule="exact" w:wrap="around" w:vAnchor="page" w:hAnchor="page" w:x="7939" w:y="993" w:anchorLock="1"/>
      <w:spacing w:line="200" w:lineRule="exact"/>
      <w:rPr>
        <w:sz w:val="14"/>
        <w:szCs w:val="14"/>
      </w:rPr>
    </w:pPr>
    <w:bookmarkStart w:id="10" w:name="Te_Byline"/>
    <w:bookmarkEnd w:id="10"/>
  </w:p>
  <w:p w14:paraId="58A69391" w14:textId="77777777" w:rsidR="00017200" w:rsidRPr="00542C55" w:rsidRDefault="00017200" w:rsidP="008B23B3">
    <w:pPr>
      <w:pStyle w:val="ZHAWHeadAbteilung"/>
      <w:framePr w:w="3402" w:h="1831" w:hRule="exact" w:wrap="around" w:vAnchor="page" w:hAnchor="page" w:x="7939" w:y="993" w:anchorLock="1"/>
      <w:spacing w:line="200" w:lineRule="exact"/>
      <w:rPr>
        <w:sz w:val="14"/>
        <w:szCs w:val="14"/>
      </w:rPr>
    </w:pPr>
  </w:p>
  <w:p w14:paraId="09781093" w14:textId="77777777" w:rsidR="00017200" w:rsidRPr="0084610D" w:rsidRDefault="00017200" w:rsidP="007F47AF">
    <w:pPr>
      <w:pStyle w:val="Kopfzeile"/>
      <w:tabs>
        <w:tab w:val="clear" w:pos="4536"/>
      </w:tabs>
    </w:pPr>
    <w:r>
      <w:rPr>
        <w:noProof/>
        <w:lang w:eastAsia="de-CH"/>
      </w:rPr>
      <w:drawing>
        <wp:anchor distT="0" distB="0" distL="114300" distR="114300" simplePos="0" relativeHeight="251658240" behindDoc="0" locked="1" layoutInCell="1" allowOverlap="1" wp14:anchorId="5EEA5EF7" wp14:editId="604A1D91">
          <wp:simplePos x="0" y="0"/>
          <wp:positionH relativeFrom="page">
            <wp:posOffset>3744595</wp:posOffset>
          </wp:positionH>
          <wp:positionV relativeFrom="page">
            <wp:posOffset>194310</wp:posOffset>
          </wp:positionV>
          <wp:extent cx="1207135" cy="1183005"/>
          <wp:effectExtent l="0" t="0" r="0" b="0"/>
          <wp:wrapNone/>
          <wp:docPr id="4" name="logo_sw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7135" cy="1183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AA210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540CF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8F49A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8A2BB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D47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44BF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9EC91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7863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601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A41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797360F"/>
    <w:multiLevelType w:val="hybridMultilevel"/>
    <w:tmpl w:val="59023A4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473773"/>
    <w:multiLevelType w:val="hybridMultilevel"/>
    <w:tmpl w:val="092A12A6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C0C5A"/>
    <w:multiLevelType w:val="hybridMultilevel"/>
    <w:tmpl w:val="30045AE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3F1EA1"/>
    <w:multiLevelType w:val="hybridMultilevel"/>
    <w:tmpl w:val="814EF67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60A39"/>
    <w:multiLevelType w:val="hybridMultilevel"/>
    <w:tmpl w:val="D204752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533354">
    <w:abstractNumId w:val="9"/>
  </w:num>
  <w:num w:numId="2" w16cid:durableId="1462187703">
    <w:abstractNumId w:val="7"/>
  </w:num>
  <w:num w:numId="3" w16cid:durableId="1649937354">
    <w:abstractNumId w:val="6"/>
  </w:num>
  <w:num w:numId="4" w16cid:durableId="241263571">
    <w:abstractNumId w:val="5"/>
  </w:num>
  <w:num w:numId="5" w16cid:durableId="367535877">
    <w:abstractNumId w:val="4"/>
  </w:num>
  <w:num w:numId="6" w16cid:durableId="2062560168">
    <w:abstractNumId w:val="8"/>
  </w:num>
  <w:num w:numId="7" w16cid:durableId="2056612658">
    <w:abstractNumId w:val="3"/>
  </w:num>
  <w:num w:numId="8" w16cid:durableId="1725564058">
    <w:abstractNumId w:val="2"/>
  </w:num>
  <w:num w:numId="9" w16cid:durableId="880164763">
    <w:abstractNumId w:val="1"/>
  </w:num>
  <w:num w:numId="10" w16cid:durableId="730923978">
    <w:abstractNumId w:val="0"/>
  </w:num>
  <w:num w:numId="11" w16cid:durableId="1992516060">
    <w:abstractNumId w:val="14"/>
  </w:num>
  <w:num w:numId="12" w16cid:durableId="1844278578">
    <w:abstractNumId w:val="12"/>
  </w:num>
  <w:num w:numId="13" w16cid:durableId="522596038">
    <w:abstractNumId w:val="10"/>
  </w:num>
  <w:num w:numId="14" w16cid:durableId="1390419638">
    <w:abstractNumId w:val="11"/>
  </w:num>
  <w:num w:numId="15" w16cid:durableId="16267360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11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80"/>
    <w:rsid w:val="00000777"/>
    <w:rsid w:val="0000246D"/>
    <w:rsid w:val="000036EB"/>
    <w:rsid w:val="00006346"/>
    <w:rsid w:val="00011AD6"/>
    <w:rsid w:val="00015BFF"/>
    <w:rsid w:val="00017200"/>
    <w:rsid w:val="000206F5"/>
    <w:rsid w:val="00031F77"/>
    <w:rsid w:val="00036431"/>
    <w:rsid w:val="0003643E"/>
    <w:rsid w:val="00040DF5"/>
    <w:rsid w:val="00044445"/>
    <w:rsid w:val="00047208"/>
    <w:rsid w:val="000533A3"/>
    <w:rsid w:val="000536B9"/>
    <w:rsid w:val="00054DBF"/>
    <w:rsid w:val="00055446"/>
    <w:rsid w:val="00057591"/>
    <w:rsid w:val="00063087"/>
    <w:rsid w:val="00064FBA"/>
    <w:rsid w:val="00065C61"/>
    <w:rsid w:val="0006600B"/>
    <w:rsid w:val="00066190"/>
    <w:rsid w:val="0006769B"/>
    <w:rsid w:val="0007232E"/>
    <w:rsid w:val="00072912"/>
    <w:rsid w:val="00072EE2"/>
    <w:rsid w:val="00073B6E"/>
    <w:rsid w:val="000772D8"/>
    <w:rsid w:val="00087EE4"/>
    <w:rsid w:val="0009111A"/>
    <w:rsid w:val="000949B5"/>
    <w:rsid w:val="00096915"/>
    <w:rsid w:val="000969EB"/>
    <w:rsid w:val="000A4BBA"/>
    <w:rsid w:val="000A6655"/>
    <w:rsid w:val="000B1F78"/>
    <w:rsid w:val="000B4219"/>
    <w:rsid w:val="000B50A8"/>
    <w:rsid w:val="000C06A6"/>
    <w:rsid w:val="000C33A3"/>
    <w:rsid w:val="000C4A8F"/>
    <w:rsid w:val="000D4353"/>
    <w:rsid w:val="000D4DBF"/>
    <w:rsid w:val="000D62A1"/>
    <w:rsid w:val="000D710D"/>
    <w:rsid w:val="000D7AE4"/>
    <w:rsid w:val="000E4CFD"/>
    <w:rsid w:val="000E7622"/>
    <w:rsid w:val="000E78DA"/>
    <w:rsid w:val="000F05FD"/>
    <w:rsid w:val="000F28FA"/>
    <w:rsid w:val="000F67F2"/>
    <w:rsid w:val="000F79FA"/>
    <w:rsid w:val="000F7CDE"/>
    <w:rsid w:val="00100D84"/>
    <w:rsid w:val="00105F76"/>
    <w:rsid w:val="0010705F"/>
    <w:rsid w:val="00110913"/>
    <w:rsid w:val="00110B75"/>
    <w:rsid w:val="00111DC3"/>
    <w:rsid w:val="00111F07"/>
    <w:rsid w:val="00112970"/>
    <w:rsid w:val="00117717"/>
    <w:rsid w:val="00123B4B"/>
    <w:rsid w:val="0012515A"/>
    <w:rsid w:val="00126664"/>
    <w:rsid w:val="00127B9B"/>
    <w:rsid w:val="00133D6C"/>
    <w:rsid w:val="00136937"/>
    <w:rsid w:val="001432FD"/>
    <w:rsid w:val="00143D09"/>
    <w:rsid w:val="001446F8"/>
    <w:rsid w:val="00144993"/>
    <w:rsid w:val="0014511D"/>
    <w:rsid w:val="00151D4F"/>
    <w:rsid w:val="00153657"/>
    <w:rsid w:val="00155FCC"/>
    <w:rsid w:val="00157A36"/>
    <w:rsid w:val="001615A7"/>
    <w:rsid w:val="00162FB6"/>
    <w:rsid w:val="00164364"/>
    <w:rsid w:val="00167709"/>
    <w:rsid w:val="00175876"/>
    <w:rsid w:val="001810D8"/>
    <w:rsid w:val="00181CA0"/>
    <w:rsid w:val="00182180"/>
    <w:rsid w:val="001844CE"/>
    <w:rsid w:val="001849FF"/>
    <w:rsid w:val="001854A9"/>
    <w:rsid w:val="00185AFC"/>
    <w:rsid w:val="0019015E"/>
    <w:rsid w:val="001A485E"/>
    <w:rsid w:val="001A6B53"/>
    <w:rsid w:val="001A7203"/>
    <w:rsid w:val="001A7B98"/>
    <w:rsid w:val="001B0519"/>
    <w:rsid w:val="001B2B37"/>
    <w:rsid w:val="001B3C04"/>
    <w:rsid w:val="001B6893"/>
    <w:rsid w:val="001B7FDD"/>
    <w:rsid w:val="001C0A45"/>
    <w:rsid w:val="001C1E85"/>
    <w:rsid w:val="001C3DB6"/>
    <w:rsid w:val="001C58E5"/>
    <w:rsid w:val="001C7348"/>
    <w:rsid w:val="001C7EE5"/>
    <w:rsid w:val="001D1990"/>
    <w:rsid w:val="001D1E53"/>
    <w:rsid w:val="001D34EE"/>
    <w:rsid w:val="001D6881"/>
    <w:rsid w:val="001E0372"/>
    <w:rsid w:val="001E2CAA"/>
    <w:rsid w:val="001E2F95"/>
    <w:rsid w:val="001E39FB"/>
    <w:rsid w:val="001E471E"/>
    <w:rsid w:val="001E5E24"/>
    <w:rsid w:val="001F5655"/>
    <w:rsid w:val="00200886"/>
    <w:rsid w:val="00201FCC"/>
    <w:rsid w:val="00205564"/>
    <w:rsid w:val="00205DDC"/>
    <w:rsid w:val="00207A12"/>
    <w:rsid w:val="00213FAE"/>
    <w:rsid w:val="00214305"/>
    <w:rsid w:val="00220867"/>
    <w:rsid w:val="00221720"/>
    <w:rsid w:val="00222095"/>
    <w:rsid w:val="00222BD8"/>
    <w:rsid w:val="00226C7A"/>
    <w:rsid w:val="0022738F"/>
    <w:rsid w:val="002273B3"/>
    <w:rsid w:val="0023018F"/>
    <w:rsid w:val="00232A35"/>
    <w:rsid w:val="00236270"/>
    <w:rsid w:val="00236C61"/>
    <w:rsid w:val="0024057E"/>
    <w:rsid w:val="0024543D"/>
    <w:rsid w:val="00247D02"/>
    <w:rsid w:val="00254955"/>
    <w:rsid w:val="00254E41"/>
    <w:rsid w:val="002551EB"/>
    <w:rsid w:val="002554BE"/>
    <w:rsid w:val="002607EB"/>
    <w:rsid w:val="002616ED"/>
    <w:rsid w:val="00270085"/>
    <w:rsid w:val="002729FA"/>
    <w:rsid w:val="00274A84"/>
    <w:rsid w:val="0027630C"/>
    <w:rsid w:val="00280FF6"/>
    <w:rsid w:val="00285502"/>
    <w:rsid w:val="00286F09"/>
    <w:rsid w:val="002875A4"/>
    <w:rsid w:val="00292560"/>
    <w:rsid w:val="002A171C"/>
    <w:rsid w:val="002A21AE"/>
    <w:rsid w:val="002A4977"/>
    <w:rsid w:val="002A5B48"/>
    <w:rsid w:val="002B1970"/>
    <w:rsid w:val="002C1308"/>
    <w:rsid w:val="002C1723"/>
    <w:rsid w:val="002C3386"/>
    <w:rsid w:val="002C4600"/>
    <w:rsid w:val="002C63E6"/>
    <w:rsid w:val="002C6DAB"/>
    <w:rsid w:val="002C7EE1"/>
    <w:rsid w:val="002D1858"/>
    <w:rsid w:val="002D3D50"/>
    <w:rsid w:val="002D44F8"/>
    <w:rsid w:val="002D62DD"/>
    <w:rsid w:val="002D69CD"/>
    <w:rsid w:val="002E0150"/>
    <w:rsid w:val="002E01E6"/>
    <w:rsid w:val="002E057F"/>
    <w:rsid w:val="002E071F"/>
    <w:rsid w:val="002E1C6F"/>
    <w:rsid w:val="002E1FA3"/>
    <w:rsid w:val="002E2FB5"/>
    <w:rsid w:val="002E4F93"/>
    <w:rsid w:val="002F0407"/>
    <w:rsid w:val="002F4F50"/>
    <w:rsid w:val="00301816"/>
    <w:rsid w:val="00307EAB"/>
    <w:rsid w:val="00307F40"/>
    <w:rsid w:val="00310057"/>
    <w:rsid w:val="003104DF"/>
    <w:rsid w:val="00312A25"/>
    <w:rsid w:val="00315AA3"/>
    <w:rsid w:val="00315D33"/>
    <w:rsid w:val="0032292F"/>
    <w:rsid w:val="00323117"/>
    <w:rsid w:val="00325F1A"/>
    <w:rsid w:val="00327272"/>
    <w:rsid w:val="003301C3"/>
    <w:rsid w:val="00330CFD"/>
    <w:rsid w:val="003324B1"/>
    <w:rsid w:val="00332835"/>
    <w:rsid w:val="0033546F"/>
    <w:rsid w:val="0034071A"/>
    <w:rsid w:val="00343565"/>
    <w:rsid w:val="00344773"/>
    <w:rsid w:val="00344A96"/>
    <w:rsid w:val="00345FAC"/>
    <w:rsid w:val="0034634C"/>
    <w:rsid w:val="00350BF1"/>
    <w:rsid w:val="00350EA6"/>
    <w:rsid w:val="00350EE6"/>
    <w:rsid w:val="00353400"/>
    <w:rsid w:val="00356CBA"/>
    <w:rsid w:val="00362A0A"/>
    <w:rsid w:val="00362F35"/>
    <w:rsid w:val="00365B38"/>
    <w:rsid w:val="003708B6"/>
    <w:rsid w:val="00372245"/>
    <w:rsid w:val="003761F7"/>
    <w:rsid w:val="00380022"/>
    <w:rsid w:val="00382BF4"/>
    <w:rsid w:val="00385582"/>
    <w:rsid w:val="003A10E7"/>
    <w:rsid w:val="003A4241"/>
    <w:rsid w:val="003A65EA"/>
    <w:rsid w:val="003B0106"/>
    <w:rsid w:val="003B08EE"/>
    <w:rsid w:val="003B53A9"/>
    <w:rsid w:val="003C4275"/>
    <w:rsid w:val="003C634C"/>
    <w:rsid w:val="003C73CE"/>
    <w:rsid w:val="003D1146"/>
    <w:rsid w:val="003D2CF2"/>
    <w:rsid w:val="003D3829"/>
    <w:rsid w:val="003D6556"/>
    <w:rsid w:val="003E4ABE"/>
    <w:rsid w:val="003E7CE1"/>
    <w:rsid w:val="00400AEC"/>
    <w:rsid w:val="00402F9C"/>
    <w:rsid w:val="00403218"/>
    <w:rsid w:val="00403461"/>
    <w:rsid w:val="00403956"/>
    <w:rsid w:val="00403A06"/>
    <w:rsid w:val="004067AF"/>
    <w:rsid w:val="00407CD8"/>
    <w:rsid w:val="00411CD6"/>
    <w:rsid w:val="00412C2F"/>
    <w:rsid w:val="00413953"/>
    <w:rsid w:val="00414598"/>
    <w:rsid w:val="00415945"/>
    <w:rsid w:val="00415A6A"/>
    <w:rsid w:val="00417E88"/>
    <w:rsid w:val="00421D13"/>
    <w:rsid w:val="004223D0"/>
    <w:rsid w:val="00427168"/>
    <w:rsid w:val="00431426"/>
    <w:rsid w:val="00431C28"/>
    <w:rsid w:val="00431E93"/>
    <w:rsid w:val="004348E9"/>
    <w:rsid w:val="004414D5"/>
    <w:rsid w:val="00441AC2"/>
    <w:rsid w:val="00446FE1"/>
    <w:rsid w:val="00450111"/>
    <w:rsid w:val="00450762"/>
    <w:rsid w:val="004517DB"/>
    <w:rsid w:val="00451D7A"/>
    <w:rsid w:val="00453DD1"/>
    <w:rsid w:val="004565B9"/>
    <w:rsid w:val="0045695C"/>
    <w:rsid w:val="00466129"/>
    <w:rsid w:val="004711C5"/>
    <w:rsid w:val="00471D06"/>
    <w:rsid w:val="004759E3"/>
    <w:rsid w:val="00476746"/>
    <w:rsid w:val="0048164E"/>
    <w:rsid w:val="0048195A"/>
    <w:rsid w:val="00482418"/>
    <w:rsid w:val="004870B9"/>
    <w:rsid w:val="00491FEA"/>
    <w:rsid w:val="004A1985"/>
    <w:rsid w:val="004A4E6A"/>
    <w:rsid w:val="004B1D24"/>
    <w:rsid w:val="004B3B02"/>
    <w:rsid w:val="004B52EE"/>
    <w:rsid w:val="004B564F"/>
    <w:rsid w:val="004B70C4"/>
    <w:rsid w:val="004B7C2A"/>
    <w:rsid w:val="004C090A"/>
    <w:rsid w:val="004C1C73"/>
    <w:rsid w:val="004C346F"/>
    <w:rsid w:val="004C698C"/>
    <w:rsid w:val="004D48DA"/>
    <w:rsid w:val="004E0495"/>
    <w:rsid w:val="004E160B"/>
    <w:rsid w:val="004E27DC"/>
    <w:rsid w:val="004E5E43"/>
    <w:rsid w:val="004F333E"/>
    <w:rsid w:val="004F521B"/>
    <w:rsid w:val="00502966"/>
    <w:rsid w:val="0050751C"/>
    <w:rsid w:val="00523610"/>
    <w:rsid w:val="005259CE"/>
    <w:rsid w:val="00530DFA"/>
    <w:rsid w:val="0053139F"/>
    <w:rsid w:val="00531B4F"/>
    <w:rsid w:val="005416EF"/>
    <w:rsid w:val="00542885"/>
    <w:rsid w:val="00542C55"/>
    <w:rsid w:val="00545D62"/>
    <w:rsid w:val="0054646F"/>
    <w:rsid w:val="0054698F"/>
    <w:rsid w:val="00547F2E"/>
    <w:rsid w:val="005508C6"/>
    <w:rsid w:val="0055228C"/>
    <w:rsid w:val="00557C8A"/>
    <w:rsid w:val="0056316B"/>
    <w:rsid w:val="00565F95"/>
    <w:rsid w:val="005660E3"/>
    <w:rsid w:val="00567A30"/>
    <w:rsid w:val="00576477"/>
    <w:rsid w:val="00576E57"/>
    <w:rsid w:val="00582571"/>
    <w:rsid w:val="00584A71"/>
    <w:rsid w:val="005856C6"/>
    <w:rsid w:val="00585DD4"/>
    <w:rsid w:val="00593C5E"/>
    <w:rsid w:val="005A0775"/>
    <w:rsid w:val="005A0F99"/>
    <w:rsid w:val="005A3180"/>
    <w:rsid w:val="005A41F9"/>
    <w:rsid w:val="005A6CFE"/>
    <w:rsid w:val="005A7DF5"/>
    <w:rsid w:val="005B58EF"/>
    <w:rsid w:val="005B725A"/>
    <w:rsid w:val="005B72F9"/>
    <w:rsid w:val="005C03FC"/>
    <w:rsid w:val="005C07E5"/>
    <w:rsid w:val="005C2263"/>
    <w:rsid w:val="005C7A0C"/>
    <w:rsid w:val="005D3015"/>
    <w:rsid w:val="005D47F7"/>
    <w:rsid w:val="005D5302"/>
    <w:rsid w:val="005D5ED5"/>
    <w:rsid w:val="005D686E"/>
    <w:rsid w:val="005D7FC7"/>
    <w:rsid w:val="005E72A5"/>
    <w:rsid w:val="005F6927"/>
    <w:rsid w:val="00603378"/>
    <w:rsid w:val="006033B1"/>
    <w:rsid w:val="00604D6B"/>
    <w:rsid w:val="0060753C"/>
    <w:rsid w:val="00613513"/>
    <w:rsid w:val="006146FA"/>
    <w:rsid w:val="00617D42"/>
    <w:rsid w:val="006243D6"/>
    <w:rsid w:val="0062545C"/>
    <w:rsid w:val="0062581E"/>
    <w:rsid w:val="0062654E"/>
    <w:rsid w:val="00626A29"/>
    <w:rsid w:val="0063276B"/>
    <w:rsid w:val="00634724"/>
    <w:rsid w:val="00634916"/>
    <w:rsid w:val="00635B6E"/>
    <w:rsid w:val="00642875"/>
    <w:rsid w:val="00643072"/>
    <w:rsid w:val="00644661"/>
    <w:rsid w:val="00647CEB"/>
    <w:rsid w:val="00651B2F"/>
    <w:rsid w:val="00656232"/>
    <w:rsid w:val="00656B88"/>
    <w:rsid w:val="00671AD2"/>
    <w:rsid w:val="00672570"/>
    <w:rsid w:val="00677061"/>
    <w:rsid w:val="0068121D"/>
    <w:rsid w:val="006832DF"/>
    <w:rsid w:val="006851FD"/>
    <w:rsid w:val="0068794D"/>
    <w:rsid w:val="00690AE9"/>
    <w:rsid w:val="006928BA"/>
    <w:rsid w:val="00692B36"/>
    <w:rsid w:val="00696755"/>
    <w:rsid w:val="006968F2"/>
    <w:rsid w:val="006A0634"/>
    <w:rsid w:val="006A0A0C"/>
    <w:rsid w:val="006A0DB2"/>
    <w:rsid w:val="006A0DC9"/>
    <w:rsid w:val="006A1355"/>
    <w:rsid w:val="006A20EC"/>
    <w:rsid w:val="006A5350"/>
    <w:rsid w:val="006A7CDB"/>
    <w:rsid w:val="006A7D45"/>
    <w:rsid w:val="006B1AE9"/>
    <w:rsid w:val="006B24C1"/>
    <w:rsid w:val="006B3B60"/>
    <w:rsid w:val="006B527B"/>
    <w:rsid w:val="006B6EC5"/>
    <w:rsid w:val="006C59A2"/>
    <w:rsid w:val="006C7A59"/>
    <w:rsid w:val="006D0449"/>
    <w:rsid w:val="006D1BB1"/>
    <w:rsid w:val="006E1AFC"/>
    <w:rsid w:val="006E2C69"/>
    <w:rsid w:val="006E62B6"/>
    <w:rsid w:val="006E6406"/>
    <w:rsid w:val="006F0662"/>
    <w:rsid w:val="006F55D9"/>
    <w:rsid w:val="006F67F7"/>
    <w:rsid w:val="006F6CCC"/>
    <w:rsid w:val="006F746D"/>
    <w:rsid w:val="007017C7"/>
    <w:rsid w:val="007017EA"/>
    <w:rsid w:val="00712155"/>
    <w:rsid w:val="00713BA6"/>
    <w:rsid w:val="00714074"/>
    <w:rsid w:val="00717E31"/>
    <w:rsid w:val="00721231"/>
    <w:rsid w:val="00723CF0"/>
    <w:rsid w:val="00733F3E"/>
    <w:rsid w:val="007377C9"/>
    <w:rsid w:val="007413D1"/>
    <w:rsid w:val="00742139"/>
    <w:rsid w:val="00742A6D"/>
    <w:rsid w:val="00744D6E"/>
    <w:rsid w:val="007453CC"/>
    <w:rsid w:val="0074795A"/>
    <w:rsid w:val="00751541"/>
    <w:rsid w:val="00754EA4"/>
    <w:rsid w:val="00756A22"/>
    <w:rsid w:val="0076694E"/>
    <w:rsid w:val="00766E8F"/>
    <w:rsid w:val="00770E39"/>
    <w:rsid w:val="007739C1"/>
    <w:rsid w:val="0077486D"/>
    <w:rsid w:val="0078274E"/>
    <w:rsid w:val="00790F84"/>
    <w:rsid w:val="00796421"/>
    <w:rsid w:val="00797DCD"/>
    <w:rsid w:val="007A1D96"/>
    <w:rsid w:val="007B1FF4"/>
    <w:rsid w:val="007B2F8A"/>
    <w:rsid w:val="007B580F"/>
    <w:rsid w:val="007B5F8B"/>
    <w:rsid w:val="007B6622"/>
    <w:rsid w:val="007C22D9"/>
    <w:rsid w:val="007C2817"/>
    <w:rsid w:val="007C51A3"/>
    <w:rsid w:val="007D3C4D"/>
    <w:rsid w:val="007D4250"/>
    <w:rsid w:val="007D4370"/>
    <w:rsid w:val="007D6E1A"/>
    <w:rsid w:val="007E0130"/>
    <w:rsid w:val="007E2D78"/>
    <w:rsid w:val="007E7A7F"/>
    <w:rsid w:val="007F47AF"/>
    <w:rsid w:val="007F6746"/>
    <w:rsid w:val="00802A00"/>
    <w:rsid w:val="00803F9A"/>
    <w:rsid w:val="008065BA"/>
    <w:rsid w:val="00813C37"/>
    <w:rsid w:val="0081674C"/>
    <w:rsid w:val="00816982"/>
    <w:rsid w:val="00817FDF"/>
    <w:rsid w:val="00820CEE"/>
    <w:rsid w:val="0082593E"/>
    <w:rsid w:val="0083439D"/>
    <w:rsid w:val="008352CD"/>
    <w:rsid w:val="008374A8"/>
    <w:rsid w:val="00840B6D"/>
    <w:rsid w:val="00841928"/>
    <w:rsid w:val="00843228"/>
    <w:rsid w:val="00843652"/>
    <w:rsid w:val="00844C6D"/>
    <w:rsid w:val="0084610D"/>
    <w:rsid w:val="008464CB"/>
    <w:rsid w:val="00846788"/>
    <w:rsid w:val="00846C15"/>
    <w:rsid w:val="00847B6F"/>
    <w:rsid w:val="00854776"/>
    <w:rsid w:val="00855CC5"/>
    <w:rsid w:val="00862BD9"/>
    <w:rsid w:val="008636AE"/>
    <w:rsid w:val="0086389B"/>
    <w:rsid w:val="00863CF4"/>
    <w:rsid w:val="0086562F"/>
    <w:rsid w:val="0087141A"/>
    <w:rsid w:val="008717E3"/>
    <w:rsid w:val="00871857"/>
    <w:rsid w:val="00876EF6"/>
    <w:rsid w:val="008802FD"/>
    <w:rsid w:val="00880601"/>
    <w:rsid w:val="00882D8B"/>
    <w:rsid w:val="008906DF"/>
    <w:rsid w:val="00893C6D"/>
    <w:rsid w:val="00894814"/>
    <w:rsid w:val="008A0BD5"/>
    <w:rsid w:val="008A4955"/>
    <w:rsid w:val="008A6892"/>
    <w:rsid w:val="008A79F0"/>
    <w:rsid w:val="008A7FD7"/>
    <w:rsid w:val="008B23B3"/>
    <w:rsid w:val="008B6387"/>
    <w:rsid w:val="008B7428"/>
    <w:rsid w:val="008B7E32"/>
    <w:rsid w:val="008C0D0F"/>
    <w:rsid w:val="008C0F8C"/>
    <w:rsid w:val="008C496B"/>
    <w:rsid w:val="008C4E8A"/>
    <w:rsid w:val="008C60BF"/>
    <w:rsid w:val="008D4233"/>
    <w:rsid w:val="008D5FC6"/>
    <w:rsid w:val="008D66D9"/>
    <w:rsid w:val="008D75FA"/>
    <w:rsid w:val="008E1B31"/>
    <w:rsid w:val="008E25C5"/>
    <w:rsid w:val="008E7404"/>
    <w:rsid w:val="008E7859"/>
    <w:rsid w:val="008F462A"/>
    <w:rsid w:val="008F74C1"/>
    <w:rsid w:val="0090203F"/>
    <w:rsid w:val="009046A0"/>
    <w:rsid w:val="009144EE"/>
    <w:rsid w:val="0091586F"/>
    <w:rsid w:val="00916ACF"/>
    <w:rsid w:val="00921A2C"/>
    <w:rsid w:val="0092419E"/>
    <w:rsid w:val="009277F6"/>
    <w:rsid w:val="0093189F"/>
    <w:rsid w:val="00935131"/>
    <w:rsid w:val="00943861"/>
    <w:rsid w:val="00953975"/>
    <w:rsid w:val="009549B8"/>
    <w:rsid w:val="00956003"/>
    <w:rsid w:val="009604D0"/>
    <w:rsid w:val="0096063C"/>
    <w:rsid w:val="0096266C"/>
    <w:rsid w:val="0096300A"/>
    <w:rsid w:val="00967237"/>
    <w:rsid w:val="00973707"/>
    <w:rsid w:val="00973828"/>
    <w:rsid w:val="00987151"/>
    <w:rsid w:val="00990B31"/>
    <w:rsid w:val="00991293"/>
    <w:rsid w:val="00997061"/>
    <w:rsid w:val="0099760A"/>
    <w:rsid w:val="009A44F4"/>
    <w:rsid w:val="009B5C78"/>
    <w:rsid w:val="009B7506"/>
    <w:rsid w:val="009C1A2E"/>
    <w:rsid w:val="009C584B"/>
    <w:rsid w:val="009D0CB6"/>
    <w:rsid w:val="009D343B"/>
    <w:rsid w:val="009D5985"/>
    <w:rsid w:val="009D6604"/>
    <w:rsid w:val="009E7952"/>
    <w:rsid w:val="009F167E"/>
    <w:rsid w:val="009F2003"/>
    <w:rsid w:val="009F2173"/>
    <w:rsid w:val="009F5017"/>
    <w:rsid w:val="00A001ED"/>
    <w:rsid w:val="00A00828"/>
    <w:rsid w:val="00A015BE"/>
    <w:rsid w:val="00A05DFD"/>
    <w:rsid w:val="00A07AB8"/>
    <w:rsid w:val="00A11E8B"/>
    <w:rsid w:val="00A17543"/>
    <w:rsid w:val="00A25C25"/>
    <w:rsid w:val="00A32383"/>
    <w:rsid w:val="00A33153"/>
    <w:rsid w:val="00A347E6"/>
    <w:rsid w:val="00A3583F"/>
    <w:rsid w:val="00A37BA2"/>
    <w:rsid w:val="00A43547"/>
    <w:rsid w:val="00A501AA"/>
    <w:rsid w:val="00A51BCD"/>
    <w:rsid w:val="00A52B8E"/>
    <w:rsid w:val="00A55375"/>
    <w:rsid w:val="00A6071B"/>
    <w:rsid w:val="00A611D3"/>
    <w:rsid w:val="00A66CA9"/>
    <w:rsid w:val="00A677FF"/>
    <w:rsid w:val="00A73C1A"/>
    <w:rsid w:val="00A75D2F"/>
    <w:rsid w:val="00A76280"/>
    <w:rsid w:val="00A7775B"/>
    <w:rsid w:val="00A77E68"/>
    <w:rsid w:val="00A8358C"/>
    <w:rsid w:val="00A84D25"/>
    <w:rsid w:val="00A85DEA"/>
    <w:rsid w:val="00A92D3A"/>
    <w:rsid w:val="00A97354"/>
    <w:rsid w:val="00AA15F8"/>
    <w:rsid w:val="00AA22BE"/>
    <w:rsid w:val="00AA3B89"/>
    <w:rsid w:val="00AA58E7"/>
    <w:rsid w:val="00AB791A"/>
    <w:rsid w:val="00AC2486"/>
    <w:rsid w:val="00AC2A18"/>
    <w:rsid w:val="00AC32E7"/>
    <w:rsid w:val="00AC4DB0"/>
    <w:rsid w:val="00AD10DA"/>
    <w:rsid w:val="00AD254D"/>
    <w:rsid w:val="00AD3A53"/>
    <w:rsid w:val="00AD7727"/>
    <w:rsid w:val="00AD7C84"/>
    <w:rsid w:val="00AE144B"/>
    <w:rsid w:val="00AE1F35"/>
    <w:rsid w:val="00AE3A86"/>
    <w:rsid w:val="00AE62A3"/>
    <w:rsid w:val="00AF067D"/>
    <w:rsid w:val="00AF1409"/>
    <w:rsid w:val="00AF5380"/>
    <w:rsid w:val="00AF6C7A"/>
    <w:rsid w:val="00B001E1"/>
    <w:rsid w:val="00B02A4C"/>
    <w:rsid w:val="00B03602"/>
    <w:rsid w:val="00B051B8"/>
    <w:rsid w:val="00B06A2D"/>
    <w:rsid w:val="00B06AD2"/>
    <w:rsid w:val="00B0706A"/>
    <w:rsid w:val="00B11BD5"/>
    <w:rsid w:val="00B120EE"/>
    <w:rsid w:val="00B20D26"/>
    <w:rsid w:val="00B24434"/>
    <w:rsid w:val="00B2491A"/>
    <w:rsid w:val="00B329F6"/>
    <w:rsid w:val="00B35817"/>
    <w:rsid w:val="00B35C35"/>
    <w:rsid w:val="00B40483"/>
    <w:rsid w:val="00B404EB"/>
    <w:rsid w:val="00B41019"/>
    <w:rsid w:val="00B46325"/>
    <w:rsid w:val="00B465D3"/>
    <w:rsid w:val="00B518B6"/>
    <w:rsid w:val="00B52FC4"/>
    <w:rsid w:val="00B6259E"/>
    <w:rsid w:val="00B63B84"/>
    <w:rsid w:val="00B669CF"/>
    <w:rsid w:val="00B67EB1"/>
    <w:rsid w:val="00B706B4"/>
    <w:rsid w:val="00B713F7"/>
    <w:rsid w:val="00B75311"/>
    <w:rsid w:val="00B80E8C"/>
    <w:rsid w:val="00B83504"/>
    <w:rsid w:val="00B8524C"/>
    <w:rsid w:val="00B90C79"/>
    <w:rsid w:val="00B92784"/>
    <w:rsid w:val="00B92BC6"/>
    <w:rsid w:val="00B92BF0"/>
    <w:rsid w:val="00BA0D6E"/>
    <w:rsid w:val="00BA30BB"/>
    <w:rsid w:val="00BA419C"/>
    <w:rsid w:val="00BA5863"/>
    <w:rsid w:val="00BB016D"/>
    <w:rsid w:val="00BB3B6F"/>
    <w:rsid w:val="00BB6C04"/>
    <w:rsid w:val="00BB7F08"/>
    <w:rsid w:val="00BC2006"/>
    <w:rsid w:val="00BC2F9C"/>
    <w:rsid w:val="00BC742F"/>
    <w:rsid w:val="00BD7A3A"/>
    <w:rsid w:val="00BE16F8"/>
    <w:rsid w:val="00BE1D69"/>
    <w:rsid w:val="00BE3A5C"/>
    <w:rsid w:val="00BE65DF"/>
    <w:rsid w:val="00BF1A21"/>
    <w:rsid w:val="00BF4FBD"/>
    <w:rsid w:val="00BF700C"/>
    <w:rsid w:val="00BF7D17"/>
    <w:rsid w:val="00C03941"/>
    <w:rsid w:val="00C04E49"/>
    <w:rsid w:val="00C06147"/>
    <w:rsid w:val="00C070C8"/>
    <w:rsid w:val="00C110E0"/>
    <w:rsid w:val="00C119D8"/>
    <w:rsid w:val="00C135EA"/>
    <w:rsid w:val="00C16663"/>
    <w:rsid w:val="00C204E3"/>
    <w:rsid w:val="00C21A80"/>
    <w:rsid w:val="00C22C22"/>
    <w:rsid w:val="00C23C73"/>
    <w:rsid w:val="00C24D69"/>
    <w:rsid w:val="00C279AB"/>
    <w:rsid w:val="00C30BC6"/>
    <w:rsid w:val="00C31A47"/>
    <w:rsid w:val="00C3289E"/>
    <w:rsid w:val="00C402C0"/>
    <w:rsid w:val="00C405CA"/>
    <w:rsid w:val="00C41E16"/>
    <w:rsid w:val="00C4253E"/>
    <w:rsid w:val="00C4757B"/>
    <w:rsid w:val="00C54543"/>
    <w:rsid w:val="00C553B9"/>
    <w:rsid w:val="00C5675E"/>
    <w:rsid w:val="00C5731B"/>
    <w:rsid w:val="00C57603"/>
    <w:rsid w:val="00C6155F"/>
    <w:rsid w:val="00C6209F"/>
    <w:rsid w:val="00C623C5"/>
    <w:rsid w:val="00C62695"/>
    <w:rsid w:val="00C65613"/>
    <w:rsid w:val="00C65638"/>
    <w:rsid w:val="00C661F7"/>
    <w:rsid w:val="00C7190A"/>
    <w:rsid w:val="00C74BF9"/>
    <w:rsid w:val="00C7673C"/>
    <w:rsid w:val="00C86BD7"/>
    <w:rsid w:val="00C90B91"/>
    <w:rsid w:val="00C93B46"/>
    <w:rsid w:val="00CB0B14"/>
    <w:rsid w:val="00CB2D00"/>
    <w:rsid w:val="00CB5167"/>
    <w:rsid w:val="00CB5E01"/>
    <w:rsid w:val="00CC13CF"/>
    <w:rsid w:val="00CC13E6"/>
    <w:rsid w:val="00CC36A0"/>
    <w:rsid w:val="00CC6B1F"/>
    <w:rsid w:val="00CD0BF8"/>
    <w:rsid w:val="00CD3BA6"/>
    <w:rsid w:val="00CD6243"/>
    <w:rsid w:val="00CE00FB"/>
    <w:rsid w:val="00CE0EB2"/>
    <w:rsid w:val="00CE2493"/>
    <w:rsid w:val="00CF5421"/>
    <w:rsid w:val="00CF56B3"/>
    <w:rsid w:val="00CF7D78"/>
    <w:rsid w:val="00D01872"/>
    <w:rsid w:val="00D161F6"/>
    <w:rsid w:val="00D171FB"/>
    <w:rsid w:val="00D20DC7"/>
    <w:rsid w:val="00D2162E"/>
    <w:rsid w:val="00D2353A"/>
    <w:rsid w:val="00D235CD"/>
    <w:rsid w:val="00D2367D"/>
    <w:rsid w:val="00D23745"/>
    <w:rsid w:val="00D265EA"/>
    <w:rsid w:val="00D32455"/>
    <w:rsid w:val="00D40031"/>
    <w:rsid w:val="00D440C5"/>
    <w:rsid w:val="00D473E6"/>
    <w:rsid w:val="00D47E70"/>
    <w:rsid w:val="00D50876"/>
    <w:rsid w:val="00D5208B"/>
    <w:rsid w:val="00D55883"/>
    <w:rsid w:val="00D61110"/>
    <w:rsid w:val="00D66165"/>
    <w:rsid w:val="00D66226"/>
    <w:rsid w:val="00D71EBB"/>
    <w:rsid w:val="00D72617"/>
    <w:rsid w:val="00D73B78"/>
    <w:rsid w:val="00D74616"/>
    <w:rsid w:val="00D74CE5"/>
    <w:rsid w:val="00D7629A"/>
    <w:rsid w:val="00D76614"/>
    <w:rsid w:val="00D80D6E"/>
    <w:rsid w:val="00D868DC"/>
    <w:rsid w:val="00D92569"/>
    <w:rsid w:val="00D93436"/>
    <w:rsid w:val="00D95EDE"/>
    <w:rsid w:val="00DA10B8"/>
    <w:rsid w:val="00DA749A"/>
    <w:rsid w:val="00DB183C"/>
    <w:rsid w:val="00DB6ED8"/>
    <w:rsid w:val="00DC7AE0"/>
    <w:rsid w:val="00DD1B76"/>
    <w:rsid w:val="00DD3081"/>
    <w:rsid w:val="00DD3ABB"/>
    <w:rsid w:val="00DD79D0"/>
    <w:rsid w:val="00DE0C27"/>
    <w:rsid w:val="00DE5FB8"/>
    <w:rsid w:val="00DE6657"/>
    <w:rsid w:val="00DF6CE5"/>
    <w:rsid w:val="00E00FA4"/>
    <w:rsid w:val="00E01433"/>
    <w:rsid w:val="00E04176"/>
    <w:rsid w:val="00E105FA"/>
    <w:rsid w:val="00E1386C"/>
    <w:rsid w:val="00E171A4"/>
    <w:rsid w:val="00E17D0F"/>
    <w:rsid w:val="00E20809"/>
    <w:rsid w:val="00E2119A"/>
    <w:rsid w:val="00E21D9D"/>
    <w:rsid w:val="00E24168"/>
    <w:rsid w:val="00E25345"/>
    <w:rsid w:val="00E256F8"/>
    <w:rsid w:val="00E25C06"/>
    <w:rsid w:val="00E26768"/>
    <w:rsid w:val="00E26FC6"/>
    <w:rsid w:val="00E3254D"/>
    <w:rsid w:val="00E37340"/>
    <w:rsid w:val="00E42FC6"/>
    <w:rsid w:val="00E4349D"/>
    <w:rsid w:val="00E4791F"/>
    <w:rsid w:val="00E47C96"/>
    <w:rsid w:val="00E501A2"/>
    <w:rsid w:val="00E535A4"/>
    <w:rsid w:val="00E56624"/>
    <w:rsid w:val="00E63F08"/>
    <w:rsid w:val="00E66329"/>
    <w:rsid w:val="00E66EB0"/>
    <w:rsid w:val="00E7041A"/>
    <w:rsid w:val="00E70942"/>
    <w:rsid w:val="00E71BB8"/>
    <w:rsid w:val="00E74DCB"/>
    <w:rsid w:val="00E827CF"/>
    <w:rsid w:val="00E829E8"/>
    <w:rsid w:val="00E8306F"/>
    <w:rsid w:val="00E83752"/>
    <w:rsid w:val="00E915BC"/>
    <w:rsid w:val="00E924A0"/>
    <w:rsid w:val="00E939BD"/>
    <w:rsid w:val="00E9420D"/>
    <w:rsid w:val="00EB0C49"/>
    <w:rsid w:val="00EB40B3"/>
    <w:rsid w:val="00EB4B90"/>
    <w:rsid w:val="00EB5C81"/>
    <w:rsid w:val="00EB791A"/>
    <w:rsid w:val="00EB7AC9"/>
    <w:rsid w:val="00EC0991"/>
    <w:rsid w:val="00EC3C0E"/>
    <w:rsid w:val="00EC6459"/>
    <w:rsid w:val="00EC794F"/>
    <w:rsid w:val="00ED2CC3"/>
    <w:rsid w:val="00ED4F61"/>
    <w:rsid w:val="00ED5353"/>
    <w:rsid w:val="00ED6DA7"/>
    <w:rsid w:val="00EE7E7C"/>
    <w:rsid w:val="00EF129F"/>
    <w:rsid w:val="00EF532C"/>
    <w:rsid w:val="00F000C2"/>
    <w:rsid w:val="00F02A4C"/>
    <w:rsid w:val="00F10155"/>
    <w:rsid w:val="00F25932"/>
    <w:rsid w:val="00F30A3E"/>
    <w:rsid w:val="00F32C09"/>
    <w:rsid w:val="00F33FC7"/>
    <w:rsid w:val="00F3470D"/>
    <w:rsid w:val="00F35382"/>
    <w:rsid w:val="00F410FF"/>
    <w:rsid w:val="00F4244B"/>
    <w:rsid w:val="00F429CB"/>
    <w:rsid w:val="00F4500F"/>
    <w:rsid w:val="00F511C1"/>
    <w:rsid w:val="00F511D5"/>
    <w:rsid w:val="00F62BD0"/>
    <w:rsid w:val="00F63066"/>
    <w:rsid w:val="00F72581"/>
    <w:rsid w:val="00F8590E"/>
    <w:rsid w:val="00F91230"/>
    <w:rsid w:val="00F91DEC"/>
    <w:rsid w:val="00F94C9E"/>
    <w:rsid w:val="00F97F53"/>
    <w:rsid w:val="00FA465F"/>
    <w:rsid w:val="00FA6600"/>
    <w:rsid w:val="00FA796F"/>
    <w:rsid w:val="00FB1C87"/>
    <w:rsid w:val="00FB72E5"/>
    <w:rsid w:val="00FC11F1"/>
    <w:rsid w:val="00FC215E"/>
    <w:rsid w:val="00FC28CB"/>
    <w:rsid w:val="00FD193E"/>
    <w:rsid w:val="00FD3152"/>
    <w:rsid w:val="00FD6046"/>
    <w:rsid w:val="00FE1A7A"/>
    <w:rsid w:val="00FE2C09"/>
    <w:rsid w:val="00FE50EB"/>
    <w:rsid w:val="00FE5D78"/>
    <w:rsid w:val="00FE6206"/>
    <w:rsid w:val="00FE7023"/>
    <w:rsid w:val="00FF3762"/>
    <w:rsid w:val="00FF3CBF"/>
    <w:rsid w:val="00FF5BBF"/>
    <w:rsid w:val="00FF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1F3AC92"/>
  <w15:docId w15:val="{F280F1D4-358D-4EE3-B0AB-175029FA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A171C"/>
    <w:pPr>
      <w:spacing w:line="240" w:lineRule="exact"/>
      <w:ind w:right="11"/>
    </w:pPr>
    <w:rPr>
      <w:rFonts w:ascii="Arial" w:hAnsi="Arial"/>
      <w:spacing w:val="4"/>
      <w:sz w:val="18"/>
      <w:lang w:eastAsia="de-DE"/>
    </w:rPr>
  </w:style>
  <w:style w:type="paragraph" w:styleId="berschrift1">
    <w:name w:val="heading 1"/>
    <w:basedOn w:val="Standard"/>
    <w:next w:val="Standard"/>
    <w:link w:val="berschrift1Zchn"/>
    <w:rsid w:val="000D7A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0D7A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0D7A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0D7A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0D7AE4"/>
    <w:pPr>
      <w:keepNext/>
      <w:keepLines/>
      <w:spacing w:before="200"/>
      <w:outlineLvl w:val="4"/>
    </w:pPr>
    <w:rPr>
      <w:rFonts w:asciiTheme="majorHAnsi" w:eastAsiaTheme="majorEastAsia" w:hAnsiTheme="majorHAnsi" w:cstheme="majorBidi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0D7AE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0D7AE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0D7AE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0D7AE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aliases w:val="Adresseindruck"/>
    <w:basedOn w:val="Standard"/>
    <w:link w:val="TextkrperZchn"/>
    <w:rsid w:val="008B7E32"/>
    <w:pPr>
      <w:spacing w:line="200" w:lineRule="exact"/>
    </w:pPr>
    <w:rPr>
      <w:sz w:val="17"/>
    </w:rPr>
  </w:style>
  <w:style w:type="paragraph" w:styleId="Beschriftung">
    <w:name w:val="caption"/>
    <w:basedOn w:val="Standard"/>
    <w:next w:val="Standard"/>
    <w:rsid w:val="008B7E32"/>
    <w:pPr>
      <w:framePr w:w="1867" w:h="853" w:hSpace="141" w:wrap="around" w:vAnchor="text" w:hAnchor="text" w:x="4923" w:y="-2398"/>
      <w:shd w:val="solid" w:color="FFFFFF" w:fill="FFFFFF"/>
    </w:pPr>
    <w:rPr>
      <w:sz w:val="44"/>
    </w:rPr>
  </w:style>
  <w:style w:type="paragraph" w:styleId="Kopfzeile">
    <w:name w:val="header"/>
    <w:basedOn w:val="Standard"/>
    <w:rsid w:val="008B7E3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B7E32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semiHidden/>
    <w:rsid w:val="008B7E32"/>
    <w:pPr>
      <w:shd w:val="clear" w:color="auto" w:fill="000080"/>
    </w:pPr>
    <w:rPr>
      <w:rFonts w:ascii="Tahoma" w:hAnsi="Tahoma"/>
    </w:rPr>
  </w:style>
  <w:style w:type="character" w:styleId="Seitenzahl">
    <w:name w:val="page number"/>
    <w:basedOn w:val="Absatz-Standardschriftart"/>
    <w:rsid w:val="008B7E32"/>
  </w:style>
  <w:style w:type="paragraph" w:customStyle="1" w:styleId="Logo">
    <w:name w:val="Logo"/>
    <w:basedOn w:val="Standard"/>
    <w:rsid w:val="008B7E32"/>
    <w:rPr>
      <w:sz w:val="62"/>
    </w:rPr>
  </w:style>
  <w:style w:type="paragraph" w:customStyle="1" w:styleId="StandardBold">
    <w:name w:val="Standard Bold"/>
    <w:basedOn w:val="Standard"/>
    <w:rsid w:val="0084610D"/>
    <w:rPr>
      <w:rFonts w:ascii="Arial Black" w:hAnsi="Arial Black"/>
    </w:rPr>
  </w:style>
  <w:style w:type="paragraph" w:styleId="Kommentartext">
    <w:name w:val="annotation text"/>
    <w:basedOn w:val="Standard"/>
    <w:semiHidden/>
    <w:rsid w:val="008B7E32"/>
    <w:rPr>
      <w:sz w:val="20"/>
    </w:rPr>
  </w:style>
  <w:style w:type="paragraph" w:customStyle="1" w:styleId="ZHAWInfoLBook">
    <w:name w:val="ZHAW:InfoL Book"/>
    <w:basedOn w:val="Standard"/>
    <w:rsid w:val="00CB5167"/>
    <w:pPr>
      <w:framePr w:w="1928" w:h="6815" w:hRule="exact" w:wrap="around" w:vAnchor="page" w:hAnchor="page" w:x="9640" w:y="3687" w:anchorLock="1"/>
      <w:shd w:val="solid" w:color="FFFFFF" w:fill="FFFFFF"/>
      <w:spacing w:line="200" w:lineRule="exact"/>
    </w:pPr>
    <w:rPr>
      <w:sz w:val="17"/>
    </w:rPr>
  </w:style>
  <w:style w:type="paragraph" w:customStyle="1" w:styleId="ZHAWInfoLBold">
    <w:name w:val="ZHAW:InfoL Bold"/>
    <w:basedOn w:val="Standard"/>
    <w:rsid w:val="006A0DB2"/>
    <w:pPr>
      <w:framePr w:w="2098" w:h="6815" w:hRule="exact" w:wrap="around" w:vAnchor="page" w:hAnchor="page" w:x="9498" w:y="2382" w:anchorLock="1"/>
      <w:shd w:val="solid" w:color="FFFFFF" w:fill="FFFFFF"/>
      <w:spacing w:line="200" w:lineRule="exact"/>
    </w:pPr>
    <w:rPr>
      <w:rFonts w:ascii="Arial Black" w:hAnsi="Arial Black"/>
      <w:sz w:val="17"/>
    </w:rPr>
  </w:style>
  <w:style w:type="paragraph" w:customStyle="1" w:styleId="ZHAWTitelBold">
    <w:name w:val="ZHAW: Titel Bold"/>
    <w:basedOn w:val="Standard"/>
    <w:rsid w:val="00671AD2"/>
    <w:rPr>
      <w:b/>
    </w:rPr>
  </w:style>
  <w:style w:type="paragraph" w:customStyle="1" w:styleId="ZHAWStandardBook">
    <w:name w:val="ZHAW:Standard Book"/>
    <w:rsid w:val="006A0DB2"/>
    <w:pPr>
      <w:widowControl w:val="0"/>
      <w:ind w:right="11"/>
    </w:pPr>
    <w:rPr>
      <w:rFonts w:ascii="Arial" w:hAnsi="Arial"/>
      <w:noProof/>
      <w:spacing w:val="4"/>
      <w:lang w:val="de-DE" w:eastAsia="de-DE"/>
    </w:rPr>
  </w:style>
  <w:style w:type="paragraph" w:customStyle="1" w:styleId="ZHAWMFG">
    <w:name w:val="ZHAW:MFG"/>
    <w:rsid w:val="00802A00"/>
    <w:pPr>
      <w:framePr w:w="6804" w:h="720" w:wrap="notBeside" w:vAnchor="text" w:hAnchor="text" w:x="1" w:y="1"/>
      <w:shd w:val="solid" w:color="FFFFFF" w:fill="FFFFFF"/>
      <w:spacing w:line="240" w:lineRule="exact"/>
      <w:ind w:right="11"/>
    </w:pPr>
    <w:rPr>
      <w:rFonts w:ascii="Arial" w:hAnsi="Arial"/>
      <w:spacing w:val="4"/>
      <w:sz w:val="18"/>
      <w:lang w:eastAsia="de-DE"/>
    </w:rPr>
  </w:style>
  <w:style w:type="paragraph" w:customStyle="1" w:styleId="ZHAWTextBook">
    <w:name w:val="ZHAW:Text Book"/>
    <w:basedOn w:val="ZHAWStandardBook"/>
    <w:rsid w:val="00B03602"/>
    <w:pPr>
      <w:ind w:right="0"/>
    </w:pPr>
    <w:rPr>
      <w:sz w:val="22"/>
      <w:szCs w:val="22"/>
    </w:rPr>
  </w:style>
  <w:style w:type="paragraph" w:customStyle="1" w:styleId="ZHAWAdresseBox">
    <w:name w:val="ZHAW:AdresseBox"/>
    <w:basedOn w:val="ZHAWStandardBook"/>
    <w:rsid w:val="000F28FA"/>
    <w:pPr>
      <w:framePr w:w="4111" w:h="2007" w:hRule="exact" w:wrap="notBeside" w:vAnchor="page" w:hAnchor="text" w:y="2836" w:anchorLock="1"/>
    </w:pPr>
  </w:style>
  <w:style w:type="paragraph" w:customStyle="1" w:styleId="ZHAWBeilagen">
    <w:name w:val="ZHAW:Beilagen"/>
    <w:basedOn w:val="ZHAWStandardBook"/>
    <w:rsid w:val="008B7E32"/>
    <w:pPr>
      <w:framePr w:w="6804" w:h="1678" w:hRule="exact" w:vSpace="748" w:wrap="around" w:vAnchor="page" w:hAnchor="page" w:x="1702" w:y="13813" w:anchorLock="1"/>
      <w:shd w:val="solid" w:color="FFFFFF" w:fill="FFFFFF"/>
    </w:pPr>
    <w:rPr>
      <w:sz w:val="22"/>
    </w:rPr>
  </w:style>
  <w:style w:type="paragraph" w:customStyle="1" w:styleId="ZHAWMitglied">
    <w:name w:val="ZHAW:Mitglied"/>
    <w:basedOn w:val="ZHAWStandardBook"/>
    <w:rsid w:val="006A0DB2"/>
    <w:pPr>
      <w:framePr w:w="567" w:h="2268" w:hRule="exact" w:hSpace="181" w:wrap="around" w:vAnchor="page" w:hAnchor="page" w:x="11062" w:y="13685"/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solid" w:color="FFFFFF" w:fill="FFFFFF"/>
      <w:textDirection w:val="btLr"/>
    </w:pPr>
    <w:rPr>
      <w:sz w:val="15"/>
      <w:szCs w:val="15"/>
    </w:rPr>
  </w:style>
  <w:style w:type="paragraph" w:customStyle="1" w:styleId="ZHAWInstitut">
    <w:name w:val="ZHAW: Institut"/>
    <w:basedOn w:val="Standard"/>
    <w:rsid w:val="005A6CFE"/>
    <w:pPr>
      <w:framePr w:w="1928" w:h="2268" w:hRule="exact" w:wrap="around" w:vAnchor="page" w:hAnchor="page" w:x="9498" w:y="1362"/>
      <w:shd w:val="solid" w:color="FFFFFF" w:fill="auto"/>
      <w:spacing w:before="200" w:line="200" w:lineRule="exact"/>
    </w:pPr>
    <w:rPr>
      <w:sz w:val="17"/>
      <w:szCs w:val="17"/>
    </w:rPr>
  </w:style>
  <w:style w:type="paragraph" w:customStyle="1" w:styleId="ZHAWHeadAbteilung">
    <w:name w:val="ZHAW: Head Abteilung"/>
    <w:basedOn w:val="Standard"/>
    <w:rsid w:val="00D5208B"/>
  </w:style>
  <w:style w:type="paragraph" w:customStyle="1" w:styleId="ZHAWName">
    <w:name w:val="ZHAW: Name"/>
    <w:basedOn w:val="Standard"/>
    <w:rsid w:val="0032292F"/>
    <w:pPr>
      <w:spacing w:line="175" w:lineRule="exact"/>
    </w:pPr>
    <w:rPr>
      <w:b/>
      <w:bCs/>
      <w:sz w:val="14"/>
    </w:rPr>
  </w:style>
  <w:style w:type="paragraph" w:customStyle="1" w:styleId="ZHAWAdressfeld">
    <w:name w:val="ZHAW: Adressfeld"/>
    <w:basedOn w:val="Standard"/>
    <w:rsid w:val="00B518B6"/>
    <w:pPr>
      <w:spacing w:line="175" w:lineRule="exact"/>
    </w:pPr>
    <w:rPr>
      <w:sz w:val="14"/>
    </w:rPr>
  </w:style>
  <w:style w:type="paragraph" w:customStyle="1" w:styleId="ZHAWAdresseHalbzeile">
    <w:name w:val="ZHAW: Adresse Halbzeile"/>
    <w:basedOn w:val="ZHAWName"/>
    <w:rsid w:val="00B518B6"/>
    <w:pPr>
      <w:framePr w:w="3402" w:h="4167" w:hRule="exact" w:wrap="around" w:vAnchor="page" w:hAnchor="page" w:x="7939" w:y="2757" w:anchorLock="1"/>
      <w:widowControl w:val="0"/>
      <w:spacing w:line="88" w:lineRule="exact"/>
      <w:ind w:right="0"/>
    </w:pPr>
  </w:style>
  <w:style w:type="paragraph" w:customStyle="1" w:styleId="ZHAWEmpfnger">
    <w:name w:val="ZHAW: Empfänger"/>
    <w:basedOn w:val="Standard"/>
    <w:rsid w:val="00B518B6"/>
    <w:pPr>
      <w:shd w:val="clear" w:color="FFFFFF" w:fill="FFFFFF"/>
    </w:pPr>
  </w:style>
  <w:style w:type="character" w:styleId="Kommentarzeichen">
    <w:name w:val="annotation reference"/>
    <w:basedOn w:val="Absatz-Standardschriftart"/>
    <w:semiHidden/>
    <w:rsid w:val="00431E93"/>
    <w:rPr>
      <w:rFonts w:ascii="ZHW Officina sans bold" w:hAnsi="ZHW Officina sans bold"/>
      <w:b/>
      <w:vanish/>
      <w:sz w:val="16"/>
    </w:rPr>
  </w:style>
  <w:style w:type="table" w:styleId="Tabellenraster">
    <w:name w:val="Table Grid"/>
    <w:basedOn w:val="NormaleTabelle"/>
    <w:rsid w:val="00B11BD5"/>
    <w:pPr>
      <w:spacing w:line="280" w:lineRule="exact"/>
      <w:ind w:right="1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semiHidden/>
    <w:rsid w:val="00B11BD5"/>
    <w:rPr>
      <w:b/>
      <w:bCs/>
    </w:rPr>
  </w:style>
  <w:style w:type="paragraph" w:styleId="Sprechblasentext">
    <w:name w:val="Balloon Text"/>
    <w:basedOn w:val="Standard"/>
    <w:semiHidden/>
    <w:rsid w:val="00B11BD5"/>
    <w:rPr>
      <w:rFonts w:ascii="Tahoma" w:hAnsi="Tahoma" w:cs="Tahoma"/>
      <w:sz w:val="16"/>
      <w:szCs w:val="16"/>
    </w:rPr>
  </w:style>
  <w:style w:type="paragraph" w:customStyle="1" w:styleId="94AbsenderInfoAdressen">
    <w:name w:val="(94)_Absender_Info_Adressen"/>
    <w:basedOn w:val="Standard"/>
    <w:rsid w:val="00057591"/>
    <w:pPr>
      <w:spacing w:after="88" w:line="175" w:lineRule="exact"/>
      <w:ind w:right="0"/>
    </w:pPr>
    <w:rPr>
      <w:rFonts w:eastAsia="Times"/>
      <w:kern w:val="12"/>
      <w:sz w:val="14"/>
      <w:lang w:eastAsia="de-CH"/>
    </w:rPr>
  </w:style>
  <w:style w:type="character" w:customStyle="1" w:styleId="berschrift1Zchn">
    <w:name w:val="Überschrift 1 Zchn"/>
    <w:basedOn w:val="Absatz-Standardschriftart"/>
    <w:link w:val="berschrift1"/>
    <w:rsid w:val="000D7AE4"/>
    <w:rPr>
      <w:rFonts w:asciiTheme="majorHAnsi" w:eastAsiaTheme="majorEastAsia" w:hAnsiTheme="majorHAnsi" w:cstheme="majorBidi"/>
      <w:b/>
      <w:bCs/>
      <w:spacing w:val="4"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0D7AE4"/>
    <w:rPr>
      <w:rFonts w:asciiTheme="majorHAnsi" w:eastAsiaTheme="majorEastAsia" w:hAnsiTheme="majorHAnsi" w:cstheme="majorBidi"/>
      <w:b/>
      <w:bCs/>
      <w:spacing w:val="4"/>
      <w:sz w:val="26"/>
      <w:szCs w:val="26"/>
      <w:lang w:eastAsia="de-DE"/>
    </w:rPr>
  </w:style>
  <w:style w:type="character" w:customStyle="1" w:styleId="TextkrperZchn">
    <w:name w:val="Textkörper Zchn"/>
    <w:aliases w:val="Adresseindruck Zchn"/>
    <w:basedOn w:val="Absatz-Standardschriftart"/>
    <w:link w:val="Textkrper"/>
    <w:rsid w:val="000D7AE4"/>
    <w:rPr>
      <w:rFonts w:ascii="Arial" w:hAnsi="Arial"/>
      <w:spacing w:val="4"/>
      <w:sz w:val="17"/>
      <w:lang w:eastAsia="de-DE"/>
    </w:rPr>
  </w:style>
  <w:style w:type="character" w:customStyle="1" w:styleId="berschrift3Zchn">
    <w:name w:val="Überschrift 3 Zchn"/>
    <w:basedOn w:val="Absatz-Standardschriftart"/>
    <w:link w:val="berschrift3"/>
    <w:semiHidden/>
    <w:rsid w:val="000D7AE4"/>
    <w:rPr>
      <w:rFonts w:asciiTheme="majorHAnsi" w:eastAsiaTheme="majorEastAsia" w:hAnsiTheme="majorHAnsi" w:cstheme="majorBidi"/>
      <w:b/>
      <w:bCs/>
      <w:spacing w:val="4"/>
      <w:sz w:val="18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0D7AE4"/>
    <w:rPr>
      <w:rFonts w:asciiTheme="majorHAnsi" w:eastAsiaTheme="majorEastAsia" w:hAnsiTheme="majorHAnsi" w:cstheme="majorBidi"/>
      <w:b/>
      <w:bCs/>
      <w:i/>
      <w:iCs/>
      <w:spacing w:val="4"/>
      <w:sz w:val="18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0D7AE4"/>
    <w:rPr>
      <w:rFonts w:asciiTheme="majorHAnsi" w:eastAsiaTheme="majorEastAsia" w:hAnsiTheme="majorHAnsi" w:cstheme="majorBidi"/>
      <w:spacing w:val="4"/>
      <w:sz w:val="18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0D7AE4"/>
    <w:rPr>
      <w:rFonts w:asciiTheme="majorHAnsi" w:eastAsiaTheme="majorEastAsia" w:hAnsiTheme="majorHAnsi" w:cstheme="majorBidi"/>
      <w:i/>
      <w:iCs/>
      <w:spacing w:val="4"/>
      <w:sz w:val="18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0D7AE4"/>
    <w:rPr>
      <w:rFonts w:asciiTheme="majorHAnsi" w:eastAsiaTheme="majorEastAsia" w:hAnsiTheme="majorHAnsi" w:cstheme="majorBidi"/>
      <w:i/>
      <w:iCs/>
      <w:spacing w:val="4"/>
      <w:sz w:val="18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0D7AE4"/>
    <w:rPr>
      <w:rFonts w:asciiTheme="majorHAnsi" w:eastAsiaTheme="majorEastAsia" w:hAnsiTheme="majorHAnsi" w:cstheme="majorBidi"/>
      <w:spacing w:val="4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0D7AE4"/>
    <w:rPr>
      <w:rFonts w:asciiTheme="majorHAnsi" w:eastAsiaTheme="majorEastAsia" w:hAnsiTheme="majorHAnsi" w:cstheme="majorBidi"/>
      <w:i/>
      <w:iCs/>
      <w:spacing w:val="4"/>
      <w:lang w:eastAsia="de-DE"/>
    </w:rPr>
  </w:style>
  <w:style w:type="paragraph" w:styleId="Listenabsatz">
    <w:name w:val="List Paragraph"/>
    <w:basedOn w:val="Standard"/>
    <w:uiPriority w:val="34"/>
    <w:rsid w:val="007B5F8B"/>
    <w:pPr>
      <w:ind w:left="720"/>
      <w:contextualSpacing/>
    </w:pPr>
  </w:style>
  <w:style w:type="character" w:customStyle="1" w:styleId="ui-provider">
    <w:name w:val="ui-provider"/>
    <w:basedOn w:val="Absatz-Standardschriftart"/>
    <w:rsid w:val="00BC742F"/>
  </w:style>
  <w:style w:type="paragraph" w:styleId="StandardWeb">
    <w:name w:val="Normal (Web)"/>
    <w:basedOn w:val="Standard"/>
    <w:uiPriority w:val="99"/>
    <w:semiHidden/>
    <w:unhideWhenUsed/>
    <w:rsid w:val="00BC742F"/>
    <w:pPr>
      <w:spacing w:before="100" w:beforeAutospacing="1" w:after="100" w:afterAutospacing="1" w:line="240" w:lineRule="auto"/>
      <w:ind w:right="0"/>
    </w:pPr>
    <w:rPr>
      <w:rFonts w:ascii="Times New Roman" w:hAnsi="Times New Roman"/>
      <w:spacing w:val="0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7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vorlagen\office2010\ZHAW%20Standard\ZHAW_Hoch-Vorlage_2010.dotm" TargetMode="External"/></Relationships>
</file>

<file path=word/theme/theme1.xml><?xml version="1.0" encoding="utf-8"?>
<a:theme xmlns:a="http://schemas.openxmlformats.org/drawingml/2006/main" name="Larissa-Design">
  <a:themeElements>
    <a:clrScheme name="ZHAW">
      <a:dk1>
        <a:srgbClr val="000000"/>
      </a:dk1>
      <a:lt1>
        <a:srgbClr val="FFFFFF"/>
      </a:lt1>
      <a:dk2>
        <a:srgbClr val="9A9A9C"/>
      </a:dk2>
      <a:lt2>
        <a:srgbClr val="0064A6"/>
      </a:lt2>
      <a:accent1>
        <a:srgbClr val="80B2D3"/>
      </a:accent1>
      <a:accent2>
        <a:srgbClr val="D54E12"/>
      </a:accent2>
      <a:accent3>
        <a:srgbClr val="83B819"/>
      </a:accent3>
      <a:accent4>
        <a:srgbClr val="F0B600"/>
      </a:accent4>
      <a:accent5>
        <a:srgbClr val="6A205F"/>
      </a:accent5>
      <a:accent6>
        <a:srgbClr val="EDDBAB"/>
      </a:accent6>
      <a:hlink>
        <a:srgbClr val="583119"/>
      </a:hlink>
      <a:folHlink>
        <a:srgbClr val="9A9A9C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16972-9255-4533-B5A5-7B70A7E02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ZHAW_Hoch-Vorlage_2010.dotm</Template>
  <TotalTime>0</TotalTime>
  <Pages>2</Pages>
  <Words>54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ZHAW Brief deutsch</vt:lpstr>
    </vt:vector>
  </TitlesOfParts>
  <Company>Zürcher Hochschule für Angewandte Wissenschaften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ZHAW Brief deutsch</dc:title>
  <dc:subject>Dokumentvorlage</dc:subject>
  <dc:creator>Jenny David (jend)</dc:creator>
  <cp:keywords/>
  <dc:description>Version 4.06 - ZHAW_x000d_
Datum 29.04.2009</dc:description>
  <cp:lastModifiedBy>Jenny David (jend)</cp:lastModifiedBy>
  <cp:revision>21</cp:revision>
  <cp:lastPrinted>2022-11-28T20:14:00Z</cp:lastPrinted>
  <dcterms:created xsi:type="dcterms:W3CDTF">2023-02-22T10:03:00Z</dcterms:created>
  <dcterms:modified xsi:type="dcterms:W3CDTF">2023-02-27T19:17:00Z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4.06</vt:lpwstr>
  </property>
  <property fmtid="{D5CDD505-2E9C-101B-9397-08002B2CF9AE}" pid="3" name="MSIP_Label_10d9bad3-6dac-4e9a-89a3-89f3b8d247b2_Enabled">
    <vt:lpwstr>true</vt:lpwstr>
  </property>
  <property fmtid="{D5CDD505-2E9C-101B-9397-08002B2CF9AE}" pid="4" name="MSIP_Label_10d9bad3-6dac-4e9a-89a3-89f3b8d247b2_SetDate">
    <vt:lpwstr>2022-11-28T10:13:42Z</vt:lpwstr>
  </property>
  <property fmtid="{D5CDD505-2E9C-101B-9397-08002B2CF9AE}" pid="5" name="MSIP_Label_10d9bad3-6dac-4e9a-89a3-89f3b8d247b2_Method">
    <vt:lpwstr>Standard</vt:lpwstr>
  </property>
  <property fmtid="{D5CDD505-2E9C-101B-9397-08002B2CF9AE}" pid="6" name="MSIP_Label_10d9bad3-6dac-4e9a-89a3-89f3b8d247b2_Name">
    <vt:lpwstr>10d9bad3-6dac-4e9a-89a3-89f3b8d247b2</vt:lpwstr>
  </property>
  <property fmtid="{D5CDD505-2E9C-101B-9397-08002B2CF9AE}" pid="7" name="MSIP_Label_10d9bad3-6dac-4e9a-89a3-89f3b8d247b2_SiteId">
    <vt:lpwstr>5d1a9f9d-201f-4a10-b983-451cf65cbc1e</vt:lpwstr>
  </property>
  <property fmtid="{D5CDD505-2E9C-101B-9397-08002B2CF9AE}" pid="8" name="MSIP_Label_10d9bad3-6dac-4e9a-89a3-89f3b8d247b2_ActionId">
    <vt:lpwstr>7339f3a5-657d-4e39-a884-f57ee19502ac</vt:lpwstr>
  </property>
  <property fmtid="{D5CDD505-2E9C-101B-9397-08002B2CF9AE}" pid="9" name="MSIP_Label_10d9bad3-6dac-4e9a-89a3-89f3b8d247b2_ContentBits">
    <vt:lpwstr>0</vt:lpwstr>
  </property>
</Properties>
</file>